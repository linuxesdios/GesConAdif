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F982" w14:textId="77777777" w:rsidR="00E92311" w:rsidRPr="005B4B77" w:rsidRDefault="00E92311" w:rsidP="005B4B77">
      <w:pPr>
        <w:pStyle w:val="Ttulo2"/>
        <w:spacing w:after="120"/>
        <w:ind w:left="0"/>
        <w:rPr>
          <w:rFonts w:ascii="Adif Fago No Regular" w:hAnsi="Adif Fago No Regular"/>
          <w:b/>
          <w:szCs w:val="24"/>
        </w:rPr>
      </w:pPr>
      <w:bookmarkStart w:id="0" w:name="_Hlk202185930"/>
      <w:r w:rsidRPr="005B4B77">
        <w:rPr>
          <w:rFonts w:ascii="Adif Fago No Regular" w:hAnsi="Adif Fago No Regular"/>
          <w:b/>
          <w:szCs w:val="24"/>
        </w:rPr>
        <w:t xml:space="preserve">ACTA DE RECEPCIÓN DE CONTRATO </w:t>
      </w:r>
    </w:p>
    <w:p w14:paraId="43DECC9D" w14:textId="77777777" w:rsidR="00E92311" w:rsidRPr="00224A60" w:rsidRDefault="00E92311" w:rsidP="005B4B77">
      <w:pPr>
        <w:spacing w:after="120"/>
        <w:rPr>
          <w:rFonts w:ascii="Adif Fago No Regular" w:hAnsi="Adif Fago No Regular"/>
          <w:b/>
          <w:u w:val="single"/>
        </w:rPr>
      </w:pPr>
    </w:p>
    <w:p w14:paraId="555C7B73" w14:textId="77777777" w:rsidR="00E92311" w:rsidRPr="00224A60" w:rsidRDefault="005B4B77" w:rsidP="005B4B77">
      <w:pPr>
        <w:pStyle w:val="Textoindependiente"/>
        <w:spacing w:after="120"/>
        <w:rPr>
          <w:rFonts w:ascii="Adif Fago No Regular" w:hAnsi="Adif Fago No Regular"/>
        </w:rPr>
      </w:pPr>
      <w:r>
        <w:t>TITULO:</w:t>
      </w:r>
      <w:r>
        <w:tab/>
        <w:t>@nombreObra@</w:t>
      </w:r>
    </w:p>
    <w:p w14:paraId="57F8D181" w14:textId="77777777" w:rsidR="00E92311" w:rsidRPr="00224A60" w:rsidRDefault="00E92311" w:rsidP="005B4B77">
      <w:pPr>
        <w:spacing w:after="120"/>
        <w:rPr>
          <w:rFonts w:ascii="Adif Fago No Regular" w:hAnsi="Adif Fago No Regular"/>
        </w:rPr>
      </w:pPr>
      <w:r>
        <w:t>CLAVE:</w:t>
      </w:r>
      <w:r>
        <w:tab/>
      </w:r>
      <w:r>
        <w:tab/>
        <w:t>@numeroExpediente@</w:t>
      </w:r>
      <w:r>
        <w:tab/>
      </w:r>
      <w:r>
        <w:tab/>
      </w:r>
    </w:p>
    <w:p w14:paraId="7F8A1CD3" w14:textId="77777777" w:rsidR="00E92311" w:rsidRPr="00224A60" w:rsidRDefault="00E92311" w:rsidP="00BE43C5">
      <w:pPr>
        <w:spacing w:after="120"/>
        <w:rPr>
          <w:rFonts w:ascii="Adif Fago No Regular" w:hAnsi="Adif Fago No Regular"/>
        </w:rPr>
      </w:pPr>
      <w:r w:rsidRPr="00224A60">
        <w:rPr>
          <w:rFonts w:ascii="Adif Fago No Regular" w:hAnsi="Adif Fago No Regular"/>
        </w:rPr>
        <w:t>ORGANISMO:</w:t>
      </w:r>
      <w:r w:rsidRPr="00224A60">
        <w:rPr>
          <w:rFonts w:ascii="Adif Fago No Regular" w:hAnsi="Adif Fago No Regular"/>
        </w:rPr>
        <w:tab/>
      </w:r>
      <w:r w:rsidR="00C13689" w:rsidRPr="00C13689">
        <w:rPr>
          <w:rFonts w:ascii="Adif Fago No Regular" w:hAnsi="Adif Fago No Regular"/>
        </w:rPr>
        <w:t>ADMINISTRADOR DE INFRAESTRUCTURAS FERROVIARIAS (ADIF)</w:t>
      </w:r>
    </w:p>
    <w:p w14:paraId="7080B81F" w14:textId="659A122B" w:rsidR="005B4B77" w:rsidRDefault="00E92311" w:rsidP="005B4B77">
      <w:pPr>
        <w:spacing w:after="120"/>
        <w:rPr>
          <w:rFonts w:ascii="Adif Fago No Regular" w:hAnsi="Adif Fago No Regular"/>
        </w:rPr>
      </w:pPr>
      <w:r>
        <w:t>LOCALIZACIÓN:</w:t>
      </w:r>
      <w:r>
        <w:tab/>
        <w:t xml:space="preserve"> </w:t>
      </w:r>
      <w:r w:rsidR="00D80F1F" w:rsidRPr="00D80F1F">
        <w:t>@localizacion@</w:t>
      </w:r>
    </w:p>
    <w:p w14:paraId="152465A4" w14:textId="09283691" w:rsidR="005B4B77" w:rsidRPr="000E39BA" w:rsidRDefault="00E92311" w:rsidP="005B4B77">
      <w:pPr>
        <w:spacing w:after="120"/>
        <w:rPr>
          <w:rFonts w:ascii="Adif Fago No Regular" w:hAnsi="Adif Fago No Regular"/>
        </w:rPr>
      </w:pPr>
      <w:r>
        <w:t>PROVINCIA:</w:t>
      </w:r>
      <w:r>
        <w:tab/>
      </w:r>
      <w:r w:rsidR="00D80F1F" w:rsidRPr="00D80F1F">
        <w:t>@provincia@</w:t>
      </w:r>
      <w:r>
        <w:tab/>
      </w:r>
      <w:r>
        <w:tab/>
      </w:r>
      <w:r>
        <w:tab/>
      </w:r>
    </w:p>
    <w:p w14:paraId="305BF91B" w14:textId="77777777" w:rsidR="00E92311" w:rsidRPr="00224A60" w:rsidRDefault="00E92311" w:rsidP="005B4B77">
      <w:pPr>
        <w:spacing w:after="120"/>
        <w:rPr>
          <w:rFonts w:ascii="Adif Fago No Regular" w:hAnsi="Adif Fago No Regular"/>
        </w:rPr>
      </w:pPr>
      <w:r>
        <w:t>ADJUDICATARIO:</w:t>
      </w:r>
      <w:r>
        <w:tab/>
        <w:t xml:space="preserve"> @empresaAdjudicada@</w:t>
      </w:r>
    </w:p>
    <w:p w14:paraId="537040F2" w14:textId="77777777" w:rsidR="00E92311" w:rsidRPr="00224A60" w:rsidRDefault="00E92311" w:rsidP="005B4B77">
      <w:pPr>
        <w:pStyle w:val="Sangra3detindependiente"/>
        <w:spacing w:after="120"/>
        <w:ind w:hanging="2829"/>
        <w:rPr>
          <w:rFonts w:ascii="Adif Fago No Regular" w:hAnsi="Adif Fago No Regular"/>
          <w:sz w:val="20"/>
        </w:rPr>
      </w:pPr>
    </w:p>
    <w:p w14:paraId="14787057" w14:textId="77777777" w:rsidR="00E27346" w:rsidRPr="00E71042" w:rsidRDefault="00E27346" w:rsidP="00E71042">
      <w:pPr>
        <w:spacing w:before="120" w:after="40"/>
        <w:jc w:val="center"/>
        <w:rPr>
          <w:rFonts w:ascii="Adif Fago No Regular" w:hAnsi="Adif Fago No Regular"/>
          <w:b/>
          <w:u w:val="single"/>
        </w:rPr>
      </w:pPr>
      <w:r w:rsidRPr="00E71042">
        <w:rPr>
          <w:rFonts w:ascii="Adif Fago No Regular" w:hAnsi="Adif Fago No Regular"/>
          <w:b/>
          <w:u w:val="single"/>
        </w:rPr>
        <w:t>ASISTENTES:</w:t>
      </w:r>
    </w:p>
    <w:tbl>
      <w:tblPr>
        <w:tblStyle w:val="Tablaconcuadrcula"/>
        <w:tblW w:w="0" w:type="auto"/>
        <w:tblLook w:val="04A0" w:firstRow="1" w:lastRow="0" w:firstColumn="1" w:lastColumn="0" w:noHBand="0" w:noVBand="1"/>
      </w:tblPr>
      <w:tblGrid>
        <w:gridCol w:w="4077"/>
        <w:gridCol w:w="727"/>
        <w:gridCol w:w="4804"/>
      </w:tblGrid>
      <w:tr w:rsidR="00E71042" w14:paraId="60C503A5" w14:textId="77777777" w:rsidTr="00E71042">
        <w:tc>
          <w:tcPr>
            <w:tcW w:w="4804" w:type="dxa"/>
            <w:gridSpan w:val="2"/>
            <w:vAlign w:val="center"/>
          </w:tcPr>
          <w:p w14:paraId="6B7A66B6" w14:textId="77777777" w:rsidR="00E71042" w:rsidRDefault="00E71042" w:rsidP="00E71042">
            <w:pPr>
              <w:spacing w:before="40" w:after="40"/>
              <w:rPr>
                <w:rFonts w:ascii="Adif Fago No Regular" w:hAnsi="Adif Fago No Regular"/>
                <w:b/>
                <w:bCs/>
              </w:rPr>
            </w:pPr>
            <w:r w:rsidRPr="00E27346">
              <w:rPr>
                <w:rFonts w:ascii="Adif Fago No Regular" w:hAnsi="Adif Fago No Regular"/>
                <w:iCs/>
              </w:rPr>
              <w:t>Por el ente público empresarial</w:t>
            </w:r>
            <w:r>
              <w:rPr>
                <w:rFonts w:ascii="Adif Fago No Regular" w:hAnsi="Adif Fago No Regular"/>
                <w:iCs/>
              </w:rPr>
              <w:t xml:space="preserve"> Administrador de Infraestructuras Ferroviarias</w:t>
            </w:r>
          </w:p>
        </w:tc>
        <w:tc>
          <w:tcPr>
            <w:tcW w:w="4804" w:type="dxa"/>
            <w:vAlign w:val="center"/>
          </w:tcPr>
          <w:p w14:paraId="51C33B4B" w14:textId="35E0BE97" w:rsidR="00E71042" w:rsidRPr="00E71042" w:rsidRDefault="00E71042" w:rsidP="00E71042">
            <w:pPr>
              <w:spacing w:before="40" w:after="40"/>
              <w:rPr>
                <w:rFonts w:ascii="Adif Fago No Regular" w:hAnsi="Adif Fago No Regular"/>
                <w:iCs/>
              </w:rPr>
            </w:pPr>
            <w:r>
              <w:t>Por el Contratista</w:t>
            </w:r>
            <w:r>
              <w:br/>
            </w:r>
            <w:r w:rsidR="00D80F1F" w:rsidRPr="00D80F1F">
              <w:t>@nombreEmpresaAdjudicada@</w:t>
            </w:r>
          </w:p>
          <w:p w14:paraId="49C68ABB" w14:textId="77777777" w:rsidR="00E71042" w:rsidRPr="00E71042" w:rsidRDefault="00E71042" w:rsidP="00E71042">
            <w:pPr>
              <w:spacing w:before="40" w:after="40"/>
              <w:rPr>
                <w:rFonts w:ascii="Adif Fago No Regular" w:hAnsi="Adif Fago No Regular"/>
                <w:b/>
                <w:bCs/>
                <w:i/>
              </w:rPr>
            </w:pPr>
          </w:p>
        </w:tc>
      </w:tr>
      <w:tr w:rsidR="00E71042" w14:paraId="36567F09" w14:textId="77777777" w:rsidTr="00E71042">
        <w:tc>
          <w:tcPr>
            <w:tcW w:w="4804" w:type="dxa"/>
            <w:gridSpan w:val="2"/>
            <w:vAlign w:val="center"/>
          </w:tcPr>
          <w:p w14:paraId="0129B75F" w14:textId="03FD952D" w:rsidR="00E71042" w:rsidRPr="00E71042" w:rsidRDefault="00E71042" w:rsidP="00E71042">
            <w:pPr>
              <w:spacing w:before="40" w:after="40"/>
              <w:rPr>
                <w:rFonts w:ascii="Adif Fago No Regular" w:hAnsi="Adif Fago No Regular"/>
                <w:iCs/>
              </w:rPr>
            </w:pPr>
            <w:r>
              <w:t xml:space="preserve">El </w:t>
            </w:r>
            <w:proofErr w:type="gramStart"/>
            <w:r>
              <w:t>Responsable</w:t>
            </w:r>
            <w:proofErr w:type="gramEnd"/>
            <w:r>
              <w:t xml:space="preserve"> del Contrato</w:t>
            </w:r>
            <w:r>
              <w:br/>
              <w:t xml:space="preserve">D. </w:t>
            </w:r>
            <w:r w:rsidR="00D80F1F" w:rsidRPr="00D80F1F">
              <w:t>@firmanteContratoAdif@</w:t>
            </w:r>
          </w:p>
          <w:p w14:paraId="386C769A" w14:textId="77777777" w:rsidR="00E71042" w:rsidRDefault="00E71042" w:rsidP="00E71042">
            <w:pPr>
              <w:spacing w:before="40" w:after="40"/>
              <w:rPr>
                <w:rFonts w:ascii="Adif Fago No Regular" w:hAnsi="Adif Fago No Regular"/>
                <w:b/>
                <w:bCs/>
              </w:rPr>
            </w:pPr>
          </w:p>
        </w:tc>
        <w:tc>
          <w:tcPr>
            <w:tcW w:w="4804" w:type="dxa"/>
            <w:vMerge w:val="restart"/>
            <w:vAlign w:val="center"/>
          </w:tcPr>
          <w:p w14:paraId="340EC98A" w14:textId="360F4000" w:rsidR="00E71042" w:rsidRPr="00E71042" w:rsidRDefault="00E71042" w:rsidP="00E71042">
            <w:pPr>
              <w:spacing w:before="40" w:after="40"/>
              <w:rPr>
                <w:rFonts w:ascii="Adif Fago No Regular" w:hAnsi="Adif Fago No Regular"/>
                <w:bCs/>
              </w:rPr>
            </w:pPr>
            <w:r>
              <w:t xml:space="preserve">D. </w:t>
            </w:r>
            <w:r w:rsidR="00D80F1F" w:rsidRPr="00D80F1F">
              <w:t>@representanteEmpresa@</w:t>
            </w:r>
          </w:p>
        </w:tc>
      </w:tr>
      <w:tr w:rsidR="00E71042" w14:paraId="72791A59" w14:textId="77777777" w:rsidTr="00E71042">
        <w:tc>
          <w:tcPr>
            <w:tcW w:w="4804" w:type="dxa"/>
            <w:gridSpan w:val="2"/>
            <w:vAlign w:val="center"/>
          </w:tcPr>
          <w:p w14:paraId="2F54562F" w14:textId="35BBF1BC" w:rsidR="00E71042" w:rsidRPr="00E71042" w:rsidRDefault="00E71042" w:rsidP="00E71042">
            <w:pPr>
              <w:spacing w:before="40" w:after="40"/>
              <w:rPr>
                <w:rFonts w:ascii="Adif Fago No Regular" w:hAnsi="Adif Fago No Regular"/>
                <w:iCs/>
              </w:rPr>
            </w:pPr>
            <w:r>
              <w:t xml:space="preserve">El </w:t>
            </w:r>
            <w:proofErr w:type="gramStart"/>
            <w:r>
              <w:t>Director</w:t>
            </w:r>
            <w:proofErr w:type="gramEnd"/>
            <w:r>
              <w:t xml:space="preserve"> Facultativo</w:t>
            </w:r>
            <w:r>
              <w:br/>
              <w:t xml:space="preserve">D. </w:t>
            </w:r>
            <w:r w:rsidR="00D80F1F" w:rsidRPr="00D80F1F">
              <w:t>@firmanteContratoAdif@</w:t>
            </w:r>
          </w:p>
          <w:p w14:paraId="517B21B7" w14:textId="77777777" w:rsidR="00E71042" w:rsidRPr="00E71042" w:rsidRDefault="00E71042" w:rsidP="00E71042">
            <w:pPr>
              <w:spacing w:before="40" w:after="40"/>
              <w:rPr>
                <w:rFonts w:ascii="Adif Fago No Regular" w:hAnsi="Adif Fago No Regular"/>
                <w:iCs/>
              </w:rPr>
            </w:pPr>
          </w:p>
        </w:tc>
        <w:tc>
          <w:tcPr>
            <w:tcW w:w="4804" w:type="dxa"/>
            <w:vMerge/>
            <w:vAlign w:val="center"/>
          </w:tcPr>
          <w:p w14:paraId="7BC93EBF" w14:textId="77777777" w:rsidR="00E71042" w:rsidRPr="00E71042" w:rsidRDefault="00E71042" w:rsidP="00E71042">
            <w:pPr>
              <w:spacing w:before="40" w:after="40"/>
              <w:rPr>
                <w:rFonts w:ascii="Adif Fago No Regular" w:hAnsi="Adif Fago No Regular"/>
                <w:bCs/>
              </w:rPr>
            </w:pPr>
          </w:p>
        </w:tc>
      </w:tr>
      <w:tr w:rsidR="00E71042" w14:paraId="091D5FC8" w14:textId="77777777" w:rsidTr="00E71042">
        <w:tc>
          <w:tcPr>
            <w:tcW w:w="9608" w:type="dxa"/>
            <w:gridSpan w:val="3"/>
            <w:tcBorders>
              <w:left w:val="nil"/>
              <w:right w:val="nil"/>
            </w:tcBorders>
            <w:vAlign w:val="center"/>
          </w:tcPr>
          <w:p w14:paraId="2AF4B701" w14:textId="77777777" w:rsidR="00E71042" w:rsidRPr="00E71042" w:rsidRDefault="00E71042" w:rsidP="00E71042">
            <w:pPr>
              <w:spacing w:before="120" w:after="40"/>
              <w:jc w:val="center"/>
              <w:rPr>
                <w:rFonts w:ascii="Adif Fago No Regular" w:hAnsi="Adif Fago No Regular"/>
                <w:bCs/>
              </w:rPr>
            </w:pPr>
            <w:r w:rsidRPr="00E27346">
              <w:rPr>
                <w:rFonts w:ascii="Adif Fago No Regular" w:hAnsi="Adif Fago No Regular"/>
                <w:b/>
                <w:u w:val="single"/>
              </w:rPr>
              <w:t>OTROS ASISTENTES</w:t>
            </w:r>
          </w:p>
        </w:tc>
      </w:tr>
      <w:tr w:rsidR="00E71042" w14:paraId="50C29967" w14:textId="77777777" w:rsidTr="00E71042">
        <w:tc>
          <w:tcPr>
            <w:tcW w:w="4804" w:type="dxa"/>
            <w:gridSpan w:val="2"/>
            <w:vAlign w:val="center"/>
          </w:tcPr>
          <w:p w14:paraId="46F03AE5"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c>
          <w:tcPr>
            <w:tcW w:w="4804" w:type="dxa"/>
            <w:vAlign w:val="center"/>
          </w:tcPr>
          <w:p w14:paraId="091048B9"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r>
      <w:tr w:rsidR="00E71042" w14:paraId="63458C63" w14:textId="77777777" w:rsidTr="00E71042">
        <w:tc>
          <w:tcPr>
            <w:tcW w:w="9608" w:type="dxa"/>
            <w:gridSpan w:val="3"/>
            <w:tcBorders>
              <w:left w:val="nil"/>
              <w:right w:val="nil"/>
            </w:tcBorders>
            <w:vAlign w:val="center"/>
          </w:tcPr>
          <w:p w14:paraId="5483E719" w14:textId="77777777" w:rsidR="00E71042" w:rsidRPr="00E71042" w:rsidRDefault="00E71042" w:rsidP="00E71042">
            <w:pPr>
              <w:spacing w:before="120" w:after="40"/>
              <w:jc w:val="center"/>
              <w:rPr>
                <w:rFonts w:ascii="Adif Fago No Regular" w:hAnsi="Adif Fago No Regular"/>
                <w:u w:val="single"/>
              </w:rPr>
            </w:pPr>
            <w:r w:rsidRPr="00E27346">
              <w:rPr>
                <w:rFonts w:ascii="Adif Fago No Regular" w:hAnsi="Adif Fago No Regular"/>
                <w:b/>
                <w:u w:val="single"/>
              </w:rPr>
              <w:t>ANTECEDENTES</w:t>
            </w:r>
            <w:r w:rsidRPr="00E71042">
              <w:rPr>
                <w:rFonts w:ascii="Adif Fago No Regular" w:hAnsi="Adif Fago No Regular"/>
                <w:b/>
                <w:u w:val="single"/>
              </w:rPr>
              <w:t>:</w:t>
            </w:r>
          </w:p>
        </w:tc>
      </w:tr>
      <w:tr w:rsidR="00E71042" w14:paraId="55CC9645" w14:textId="77777777" w:rsidTr="00E71042">
        <w:tc>
          <w:tcPr>
            <w:tcW w:w="4077" w:type="dxa"/>
            <w:vAlign w:val="center"/>
          </w:tcPr>
          <w:p w14:paraId="7E2797CA" w14:textId="77777777" w:rsidR="00E71042" w:rsidRDefault="00E71042" w:rsidP="00E71042">
            <w:pPr>
              <w:spacing w:before="40" w:after="40"/>
              <w:rPr>
                <w:rFonts w:ascii="Adif Fago No Regular" w:hAnsi="Adif Fago No Regular"/>
              </w:rPr>
            </w:pPr>
            <w:r w:rsidRPr="00E27346">
              <w:rPr>
                <w:rFonts w:ascii="Adif Fago No Regular" w:hAnsi="Adif Fago No Regular"/>
              </w:rPr>
              <w:t>Tipo de licitación</w:t>
            </w:r>
            <w:r>
              <w:rPr>
                <w:rFonts w:ascii="Adif Fago No Regular" w:hAnsi="Adif Fago No Regular"/>
              </w:rPr>
              <w:t>:</w:t>
            </w:r>
          </w:p>
        </w:tc>
        <w:tc>
          <w:tcPr>
            <w:tcW w:w="5531" w:type="dxa"/>
            <w:gridSpan w:val="2"/>
            <w:vAlign w:val="center"/>
          </w:tcPr>
          <w:p w14:paraId="4FF71AD1" w14:textId="73CC9931" w:rsidR="00E71042" w:rsidRDefault="00D80F1F" w:rsidP="00E71042">
            <w:pPr>
              <w:spacing w:before="40" w:after="40"/>
              <w:jc w:val="both"/>
              <w:rPr>
                <w:rFonts w:ascii="Adif Fago No Regular" w:hAnsi="Adif Fago No Regular"/>
              </w:rPr>
            </w:pPr>
            <w:r w:rsidRPr="00D80F1F">
              <w:t>@tipoContrato@</w:t>
            </w:r>
          </w:p>
        </w:tc>
      </w:tr>
      <w:tr w:rsidR="00E71042" w14:paraId="4D2A1C27" w14:textId="77777777" w:rsidTr="00E71042">
        <w:tc>
          <w:tcPr>
            <w:tcW w:w="4077" w:type="dxa"/>
            <w:vAlign w:val="center"/>
          </w:tcPr>
          <w:p w14:paraId="24ADC6CF"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Revisión de precios: </w:t>
            </w:r>
          </w:p>
        </w:tc>
        <w:tc>
          <w:tcPr>
            <w:tcW w:w="5531" w:type="dxa"/>
            <w:gridSpan w:val="2"/>
            <w:vAlign w:val="center"/>
          </w:tcPr>
          <w:p w14:paraId="39B0C2B3" w14:textId="77777777"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5FB6A0F0" w14:textId="77777777" w:rsidTr="00E71042">
        <w:tc>
          <w:tcPr>
            <w:tcW w:w="4077" w:type="dxa"/>
            <w:vAlign w:val="center"/>
          </w:tcPr>
          <w:p w14:paraId="6386D6D0"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de adjudicación: </w:t>
            </w:r>
          </w:p>
        </w:tc>
        <w:tc>
          <w:tcPr>
            <w:tcW w:w="5531" w:type="dxa"/>
            <w:gridSpan w:val="2"/>
            <w:vAlign w:val="center"/>
          </w:tcPr>
          <w:p w14:paraId="46EBD0D0" w14:textId="77777777"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4D43DDEA" w14:textId="77777777" w:rsidTr="00E71042">
        <w:tc>
          <w:tcPr>
            <w:tcW w:w="4077" w:type="dxa"/>
            <w:vAlign w:val="center"/>
          </w:tcPr>
          <w:p w14:paraId="7C490E2C"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acta de Comprobación del </w:t>
            </w:r>
            <w:proofErr w:type="gramStart"/>
            <w:r w:rsidRPr="00E27346">
              <w:rPr>
                <w:rFonts w:ascii="Adif Fago No Regular" w:hAnsi="Adif Fago No Regular"/>
              </w:rPr>
              <w:t>Replanteo</w:t>
            </w:r>
            <w:r>
              <w:rPr>
                <w:rFonts w:ascii="Adif Fago No Regular" w:hAnsi="Adif Fago No Regular"/>
              </w:rPr>
              <w:t xml:space="preserve"> </w:t>
            </w:r>
            <w:r w:rsidR="00AB2846">
              <w:rPr>
                <w:rFonts w:ascii="Adif Fago No Regular" w:hAnsi="Adif Fago No Regular"/>
                <w:i/>
              </w:rPr>
              <w:t>:</w:t>
            </w:r>
            <w:proofErr w:type="gramEnd"/>
          </w:p>
        </w:tc>
        <w:tc>
          <w:tcPr>
            <w:tcW w:w="5531" w:type="dxa"/>
            <w:gridSpan w:val="2"/>
            <w:vAlign w:val="center"/>
          </w:tcPr>
          <w:p w14:paraId="19B198E9" w14:textId="77777777" w:rsidR="00E71042" w:rsidRDefault="00C13689" w:rsidP="00E71042">
            <w:pPr>
              <w:spacing w:before="40" w:after="40"/>
              <w:jc w:val="both"/>
              <w:rPr>
                <w:rFonts w:ascii="Adif Fago No Regular" w:hAnsi="Adif Fago No Regular"/>
              </w:rPr>
            </w:pPr>
            <w:r>
              <w:t>@fechaReplanteo@</w:t>
            </w:r>
          </w:p>
        </w:tc>
      </w:tr>
      <w:tr w:rsidR="00E71042" w14:paraId="1E56374C" w14:textId="77777777" w:rsidTr="00E71042">
        <w:tc>
          <w:tcPr>
            <w:tcW w:w="4077" w:type="dxa"/>
            <w:vAlign w:val="center"/>
          </w:tcPr>
          <w:p w14:paraId="3FA5277C" w14:textId="77777777" w:rsidR="00E71042" w:rsidRDefault="00E71042" w:rsidP="00E71042">
            <w:pPr>
              <w:spacing w:before="40" w:after="40"/>
              <w:rPr>
                <w:rFonts w:ascii="Adif Fago No Regular" w:hAnsi="Adif Fago No Regular"/>
              </w:rPr>
            </w:pPr>
            <w:r w:rsidRPr="00E27346">
              <w:rPr>
                <w:rFonts w:ascii="Adif Fago No Regular" w:hAnsi="Adif Fago No Regular"/>
              </w:rPr>
              <w:t>Fecha LEGAL fin de</w:t>
            </w:r>
            <w:r>
              <w:rPr>
                <w:rFonts w:ascii="Adif Fago No Regular" w:hAnsi="Adif Fago No Regular"/>
              </w:rPr>
              <w:t xml:space="preserve">l contrato </w:t>
            </w:r>
          </w:p>
        </w:tc>
        <w:tc>
          <w:tcPr>
            <w:tcW w:w="5531" w:type="dxa"/>
            <w:gridSpan w:val="2"/>
            <w:vAlign w:val="center"/>
          </w:tcPr>
          <w:p w14:paraId="3DE892D8" w14:textId="77777777" w:rsidR="00E71042" w:rsidRDefault="00C13689" w:rsidP="00E71042">
            <w:pPr>
              <w:spacing w:before="40" w:after="40"/>
              <w:jc w:val="both"/>
              <w:rPr>
                <w:rFonts w:ascii="Adif Fago No Regular" w:hAnsi="Adif Fago No Regular"/>
              </w:rPr>
            </w:pPr>
            <w:r>
              <w:t>@fechaLegalFin@</w:t>
            </w:r>
          </w:p>
        </w:tc>
      </w:tr>
      <w:tr w:rsidR="00E71042" w14:paraId="47F5317C" w14:textId="77777777" w:rsidTr="00E71042">
        <w:tc>
          <w:tcPr>
            <w:tcW w:w="4077" w:type="dxa"/>
            <w:vAlign w:val="center"/>
          </w:tcPr>
          <w:p w14:paraId="6C941561"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real de terminación: </w:t>
            </w:r>
          </w:p>
        </w:tc>
        <w:tc>
          <w:tcPr>
            <w:tcW w:w="5531" w:type="dxa"/>
            <w:gridSpan w:val="2"/>
            <w:vAlign w:val="center"/>
          </w:tcPr>
          <w:p w14:paraId="080521FA" w14:textId="77777777" w:rsidR="00E71042" w:rsidRDefault="00C13689" w:rsidP="00E71042">
            <w:pPr>
              <w:spacing w:before="40" w:after="40"/>
              <w:jc w:val="both"/>
              <w:rPr>
                <w:rFonts w:ascii="Adif Fago No Regular" w:hAnsi="Adif Fago No Regular"/>
              </w:rPr>
            </w:pPr>
            <w:r>
              <w:t>@fechaFinal@</w:t>
            </w:r>
          </w:p>
        </w:tc>
      </w:tr>
      <w:tr w:rsidR="00E71042" w14:paraId="78D8FBA8" w14:textId="77777777" w:rsidTr="00E71042">
        <w:tc>
          <w:tcPr>
            <w:tcW w:w="4077" w:type="dxa"/>
            <w:vAlign w:val="center"/>
          </w:tcPr>
          <w:p w14:paraId="24784EB2" w14:textId="77777777" w:rsidR="00E71042" w:rsidRDefault="00E71042" w:rsidP="00E71042">
            <w:pPr>
              <w:pStyle w:val="Ttulo3"/>
              <w:spacing w:before="40" w:after="40"/>
              <w:ind w:left="0"/>
              <w:jc w:val="left"/>
              <w:rPr>
                <w:rFonts w:ascii="Adif Fago No Regular" w:hAnsi="Adif Fago No Regular"/>
              </w:rPr>
            </w:pPr>
            <w:r w:rsidRPr="00E27346">
              <w:rPr>
                <w:rFonts w:ascii="Adif Fago No Regular" w:hAnsi="Adif Fago No Regular"/>
                <w:sz w:val="20"/>
              </w:rPr>
              <w:t>Plazo de garantía:</w:t>
            </w:r>
          </w:p>
        </w:tc>
        <w:tc>
          <w:tcPr>
            <w:tcW w:w="5531" w:type="dxa"/>
            <w:gridSpan w:val="2"/>
            <w:vAlign w:val="center"/>
          </w:tcPr>
          <w:p w14:paraId="366FC4AD" w14:textId="77777777" w:rsidR="00E71042" w:rsidRDefault="00C13689" w:rsidP="00E71042">
            <w:pPr>
              <w:spacing w:before="40" w:after="40"/>
              <w:jc w:val="both"/>
              <w:rPr>
                <w:rFonts w:ascii="Adif Fago No Regular" w:hAnsi="Adif Fago No Regular"/>
              </w:rPr>
            </w:pPr>
            <w:r>
              <w:rPr>
                <w:rFonts w:ascii="Adif Fago No Regular" w:hAnsi="Adif Fago No Regular"/>
              </w:rPr>
              <w:t xml:space="preserve">2 </w:t>
            </w:r>
            <w:proofErr w:type="gramStart"/>
            <w:r>
              <w:rPr>
                <w:rFonts w:ascii="Adif Fago No Regular" w:hAnsi="Adif Fago No Regular"/>
              </w:rPr>
              <w:t>Años</w:t>
            </w:r>
            <w:proofErr w:type="gramEnd"/>
          </w:p>
        </w:tc>
      </w:tr>
      <w:tr w:rsidR="00E71042" w14:paraId="7C28B1B6" w14:textId="77777777" w:rsidTr="00E71042">
        <w:tc>
          <w:tcPr>
            <w:tcW w:w="9608" w:type="dxa"/>
            <w:gridSpan w:val="3"/>
            <w:tcBorders>
              <w:left w:val="nil"/>
              <w:right w:val="nil"/>
            </w:tcBorders>
            <w:vAlign w:val="center"/>
          </w:tcPr>
          <w:p w14:paraId="373B61EE" w14:textId="77777777" w:rsidR="00E71042" w:rsidRPr="00E71042" w:rsidRDefault="00E71042" w:rsidP="00E71042">
            <w:pPr>
              <w:spacing w:before="120" w:after="40"/>
              <w:jc w:val="center"/>
              <w:rPr>
                <w:rFonts w:ascii="Adif Fago No Regular" w:hAnsi="Adif Fago No Regular"/>
                <w:b/>
                <w:u w:val="single"/>
              </w:rPr>
            </w:pPr>
            <w:r w:rsidRPr="00E27346">
              <w:rPr>
                <w:rFonts w:ascii="Adif Fago No Regular" w:hAnsi="Adif Fago No Regular"/>
                <w:b/>
                <w:u w:val="single"/>
              </w:rPr>
              <w:t>DATOS ECONÓMICOS</w:t>
            </w:r>
          </w:p>
        </w:tc>
      </w:tr>
      <w:tr w:rsidR="00E71042" w14:paraId="5A78BFAB" w14:textId="77777777" w:rsidTr="00E71042">
        <w:tc>
          <w:tcPr>
            <w:tcW w:w="4077" w:type="dxa"/>
            <w:vAlign w:val="center"/>
          </w:tcPr>
          <w:p w14:paraId="4036938B"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de ejecución por contrata:</w:t>
            </w:r>
            <w:r w:rsidRPr="00224A60">
              <w:rPr>
                <w:rFonts w:ascii="Adif Fago No Regular" w:hAnsi="Adif Fago No Regular"/>
              </w:rPr>
              <w:tab/>
            </w:r>
          </w:p>
        </w:tc>
        <w:tc>
          <w:tcPr>
            <w:tcW w:w="5531" w:type="dxa"/>
            <w:gridSpan w:val="2"/>
            <w:vAlign w:val="center"/>
          </w:tcPr>
          <w:p w14:paraId="08C7223A" w14:textId="2180E1FC" w:rsidR="00E71042" w:rsidRDefault="00D80F1F" w:rsidP="00E71042">
            <w:pPr>
              <w:spacing w:before="40" w:after="40"/>
              <w:jc w:val="both"/>
              <w:rPr>
                <w:rFonts w:ascii="Adif Fago No Regular" w:hAnsi="Adif Fago No Regular"/>
              </w:rPr>
            </w:pPr>
            <w:r w:rsidRPr="00D80F1F">
              <w:t>@presupuestoVigente@</w:t>
            </w:r>
          </w:p>
        </w:tc>
      </w:tr>
      <w:tr w:rsidR="00E71042" w14:paraId="3E430760" w14:textId="77777777" w:rsidTr="008841DB">
        <w:tc>
          <w:tcPr>
            <w:tcW w:w="4077" w:type="dxa"/>
            <w:vAlign w:val="center"/>
          </w:tcPr>
          <w:p w14:paraId="655DF097"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 xml:space="preserve">Presupuesto de adjudicación:            </w:t>
            </w:r>
          </w:p>
        </w:tc>
        <w:tc>
          <w:tcPr>
            <w:tcW w:w="5531" w:type="dxa"/>
            <w:gridSpan w:val="2"/>
          </w:tcPr>
          <w:p w14:paraId="5FE3B927" w14:textId="77777777" w:rsidR="00E71042" w:rsidRDefault="006F4D23" w:rsidP="00E71042">
            <w:pPr>
              <w:spacing w:before="40" w:after="40"/>
            </w:pPr>
            <w:r>
              <w:t>@precioAdjudicacion@</w:t>
            </w:r>
          </w:p>
        </w:tc>
      </w:tr>
      <w:tr w:rsidR="00E71042" w14:paraId="6162A63C" w14:textId="77777777" w:rsidTr="008841DB">
        <w:tc>
          <w:tcPr>
            <w:tcW w:w="4077" w:type="dxa"/>
            <w:vAlign w:val="center"/>
          </w:tcPr>
          <w:p w14:paraId="2C7ED188"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Líquido Vigente:</w:t>
            </w:r>
            <w:r w:rsidRPr="00224A60">
              <w:rPr>
                <w:rFonts w:ascii="Adif Fago No Regular" w:hAnsi="Adif Fago No Regular"/>
                <w:sz w:val="18"/>
              </w:rPr>
              <w:t xml:space="preserve">       </w:t>
            </w:r>
          </w:p>
        </w:tc>
        <w:tc>
          <w:tcPr>
            <w:tcW w:w="5531" w:type="dxa"/>
            <w:gridSpan w:val="2"/>
          </w:tcPr>
          <w:p w14:paraId="18391837" w14:textId="77777777" w:rsidR="00E71042" w:rsidRDefault="00C13689" w:rsidP="00E71042">
            <w:pPr>
              <w:spacing w:before="40" w:after="40"/>
            </w:pPr>
            <w:r>
              <w:t>0</w:t>
            </w:r>
            <w:r w:rsidR="006F4D23">
              <w:t xml:space="preserve"> </w:t>
            </w:r>
            <w:r>
              <w:t>€</w:t>
            </w:r>
            <w:r w:rsidR="006F4D23">
              <w:t xml:space="preserve"> </w:t>
            </w:r>
          </w:p>
        </w:tc>
      </w:tr>
      <w:tr w:rsidR="00E71042" w14:paraId="6B1B7A2A" w14:textId="77777777" w:rsidTr="00E71042">
        <w:tc>
          <w:tcPr>
            <w:tcW w:w="4077" w:type="dxa"/>
            <w:vAlign w:val="center"/>
          </w:tcPr>
          <w:p w14:paraId="209024BD"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Prórrogas:</w:t>
            </w:r>
          </w:p>
        </w:tc>
        <w:tc>
          <w:tcPr>
            <w:tcW w:w="5531" w:type="dxa"/>
            <w:gridSpan w:val="2"/>
            <w:vAlign w:val="center"/>
          </w:tcPr>
          <w:p w14:paraId="54DE3170"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71715E07" w14:textId="77777777" w:rsidTr="00E71042">
        <w:tc>
          <w:tcPr>
            <w:tcW w:w="4077" w:type="dxa"/>
            <w:vAlign w:val="center"/>
          </w:tcPr>
          <w:p w14:paraId="182A8D5A"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Modificación de contrato:</w:t>
            </w:r>
          </w:p>
        </w:tc>
        <w:tc>
          <w:tcPr>
            <w:tcW w:w="5531" w:type="dxa"/>
            <w:gridSpan w:val="2"/>
            <w:vAlign w:val="center"/>
          </w:tcPr>
          <w:p w14:paraId="337D8558"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36C7123C" w14:textId="77777777" w:rsidTr="00E71042">
        <w:tc>
          <w:tcPr>
            <w:tcW w:w="4077" w:type="dxa"/>
            <w:vAlign w:val="center"/>
          </w:tcPr>
          <w:p w14:paraId="25312350" w14:textId="77777777" w:rsidR="00E71042" w:rsidRPr="00224A60" w:rsidRDefault="00E71042" w:rsidP="00E71042">
            <w:pPr>
              <w:spacing w:before="40" w:after="40"/>
              <w:jc w:val="both"/>
              <w:rPr>
                <w:rFonts w:ascii="Adif Fago No Regular" w:hAnsi="Adif Fago No Regular"/>
              </w:rPr>
            </w:pPr>
            <w:r w:rsidRPr="00224A60">
              <w:rPr>
                <w:rFonts w:ascii="Adif Fago No Regular" w:hAnsi="Adif Fago No Regular"/>
              </w:rPr>
              <w:t>Revisiones de precios</w:t>
            </w:r>
            <w:r w:rsidRPr="00224A60">
              <w:rPr>
                <w:rFonts w:ascii="Adif Fago No Regular" w:hAnsi="Adif Fago No Regular"/>
              </w:rPr>
              <w:tab/>
            </w:r>
          </w:p>
        </w:tc>
        <w:tc>
          <w:tcPr>
            <w:tcW w:w="5531" w:type="dxa"/>
            <w:gridSpan w:val="2"/>
            <w:vAlign w:val="center"/>
          </w:tcPr>
          <w:p w14:paraId="692475C6"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bl>
    <w:p w14:paraId="0E135174" w14:textId="77777777" w:rsidR="00E27346" w:rsidRPr="00E27346" w:rsidRDefault="00E27346" w:rsidP="005B4B77">
      <w:pPr>
        <w:spacing w:after="120"/>
        <w:jc w:val="both"/>
        <w:rPr>
          <w:rFonts w:ascii="Adif Fago No Regular" w:hAnsi="Adif Fago No Regular"/>
        </w:rPr>
      </w:pPr>
    </w:p>
    <w:p w14:paraId="162897D3" w14:textId="77777777" w:rsidR="00E92311" w:rsidRPr="00224A60" w:rsidRDefault="00E92311" w:rsidP="005B4B77">
      <w:pPr>
        <w:spacing w:after="120"/>
        <w:jc w:val="both"/>
        <w:rPr>
          <w:rFonts w:ascii="Adif Fago No Regular" w:hAnsi="Adif Fago No Regular"/>
        </w:rPr>
      </w:pPr>
    </w:p>
    <w:p w14:paraId="2E553479" w14:textId="77777777" w:rsidR="00E92311" w:rsidRPr="00224A60" w:rsidRDefault="00A25759" w:rsidP="005B4B77">
      <w:pPr>
        <w:spacing w:after="120"/>
        <w:jc w:val="both"/>
        <w:rPr>
          <w:rFonts w:ascii="Adif Fago No Regular" w:hAnsi="Adif Fago No Regular"/>
        </w:rPr>
      </w:pPr>
      <w:r w:rsidRPr="00224A60">
        <w:rPr>
          <w:rFonts w:ascii="Adif Fago No Regular" w:hAnsi="Adif Fago No Regular"/>
        </w:rPr>
        <w:tab/>
      </w:r>
    </w:p>
    <w:p w14:paraId="15CACFFD"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00A25759" w:rsidRPr="00224A60">
        <w:rPr>
          <w:rFonts w:ascii="Adif Fago No Regular" w:hAnsi="Adif Fago No Regular"/>
        </w:rPr>
        <w:tab/>
      </w:r>
    </w:p>
    <w:p w14:paraId="2099E212"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sz w:val="18"/>
        </w:rPr>
        <w:tab/>
      </w:r>
      <w:r w:rsidRPr="00224A60">
        <w:rPr>
          <w:rFonts w:ascii="Adif Fago No Regular" w:hAnsi="Adif Fago No Regular"/>
          <w:sz w:val="18"/>
        </w:rPr>
        <w:tab/>
      </w:r>
    </w:p>
    <w:p w14:paraId="4A82991E"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Pr="00224A60">
        <w:rPr>
          <w:rFonts w:ascii="Adif Fago No Regular" w:hAnsi="Adif Fago No Regular"/>
        </w:rPr>
        <w:tab/>
      </w:r>
      <w:r w:rsidRPr="00224A60">
        <w:rPr>
          <w:rFonts w:ascii="Adif Fago No Regular" w:hAnsi="Adif Fago No Regular"/>
        </w:rPr>
        <w:tab/>
      </w:r>
    </w:p>
    <w:p w14:paraId="0F38DFCE" w14:textId="77777777" w:rsidR="004C191D" w:rsidRPr="00224A60" w:rsidRDefault="004C191D" w:rsidP="005B4B77">
      <w:pPr>
        <w:spacing w:after="120"/>
        <w:jc w:val="both"/>
        <w:rPr>
          <w:rFonts w:ascii="Adif Fago No Regular" w:hAnsi="Adif Fago No Regular"/>
        </w:rPr>
      </w:pPr>
    </w:p>
    <w:p w14:paraId="13EE9564" w14:textId="77777777" w:rsidR="00E92311" w:rsidRPr="00E27346" w:rsidRDefault="00E92311" w:rsidP="005B4B77">
      <w:pPr>
        <w:pStyle w:val="Ttulo3"/>
        <w:spacing w:after="120"/>
        <w:ind w:left="0" w:hanging="12"/>
        <w:rPr>
          <w:rFonts w:ascii="Adif Fago No Regular" w:hAnsi="Adif Fago No Regular"/>
          <w:b/>
          <w:sz w:val="20"/>
          <w:u w:val="single"/>
        </w:rPr>
      </w:pPr>
      <w:r w:rsidRPr="00E27346">
        <w:rPr>
          <w:rFonts w:ascii="Adif Fago No Regular" w:hAnsi="Adif Fago No Regular"/>
          <w:b/>
          <w:sz w:val="20"/>
          <w:u w:val="single"/>
        </w:rPr>
        <w:t>RECEPCIÓN</w:t>
      </w:r>
    </w:p>
    <w:p w14:paraId="42E5CF9B" w14:textId="77777777" w:rsidR="00227E95" w:rsidRPr="00224A60" w:rsidRDefault="00E92311" w:rsidP="005B4B77">
      <w:pPr>
        <w:pStyle w:val="Sangradetextonormal"/>
        <w:spacing w:after="120"/>
        <w:ind w:left="0" w:right="850" w:firstLine="0"/>
        <w:rPr>
          <w:rFonts w:ascii="Adif Fago No Regular" w:hAnsi="Adif Fago No Regular"/>
        </w:rPr>
      </w:pPr>
      <w:r>
        <w:t xml:space="preserve">El día @fechaRecepcion@ en el lugar de emplazamiento de las obras se reúnen los señores que se expresan al margen, con el fin de llevar a cabo, si procede, la Recepción de las obras de referencia, de </w:t>
      </w:r>
      <w:proofErr w:type="gramStart"/>
      <w:r>
        <w:t>acuerdo  con</w:t>
      </w:r>
      <w:proofErr w:type="gramEnd"/>
      <w:r>
        <w:t xml:space="preserve"> lo que al respecto establecen los artículos 210.2 y 243 de la Ley 9/2017, de 8 de noviembre, de Contratos del Sector Público.</w:t>
      </w:r>
    </w:p>
    <w:p w14:paraId="055A4295" w14:textId="77777777" w:rsidR="00E92311" w:rsidRPr="00224A60" w:rsidRDefault="00E92311" w:rsidP="005B4B77">
      <w:pPr>
        <w:spacing w:after="120"/>
        <w:ind w:right="850"/>
        <w:jc w:val="both"/>
        <w:rPr>
          <w:rFonts w:ascii="Adif Fago No Regular" w:hAnsi="Adif Fago No Regular"/>
        </w:rPr>
      </w:pPr>
      <w:r w:rsidRPr="00224A60">
        <w:rPr>
          <w:rFonts w:ascii="Adif Fago No Regular" w:hAnsi="Adif Fago No Regular"/>
        </w:rPr>
        <w:t>Se realiza un reconocimiento de las obras objeto de la Recepción que son las que se describen en la hoja adjunta.</w:t>
      </w:r>
    </w:p>
    <w:p w14:paraId="72B8F65D" w14:textId="77777777" w:rsidR="00E92311" w:rsidRPr="00224A60" w:rsidRDefault="00E92311" w:rsidP="005B4B77">
      <w:pPr>
        <w:spacing w:after="120"/>
        <w:ind w:right="850"/>
        <w:jc w:val="both"/>
        <w:rPr>
          <w:rFonts w:ascii="Adif Fago No Regular" w:hAnsi="Adif Fago No Regular"/>
          <w:sz w:val="22"/>
        </w:rPr>
      </w:pPr>
      <w:r w:rsidRPr="00224A60">
        <w:rPr>
          <w:rFonts w:ascii="Adif Fago No Regular" w:hAnsi="Adif Fago No Regular"/>
        </w:rPr>
        <w:t xml:space="preserve">El </w:t>
      </w:r>
      <w:proofErr w:type="gramStart"/>
      <w:r w:rsidRPr="00224A60">
        <w:rPr>
          <w:rFonts w:ascii="Adif Fago No Regular" w:hAnsi="Adif Fago No Regular"/>
        </w:rPr>
        <w:t>Director</w:t>
      </w:r>
      <w:proofErr w:type="gramEnd"/>
      <w:r w:rsidRPr="00224A60">
        <w:rPr>
          <w:rFonts w:ascii="Adif Fago No Regular" w:hAnsi="Adif Fago No Regular"/>
        </w:rPr>
        <w:t xml:space="preserve"> </w:t>
      </w:r>
      <w:r w:rsidR="00C845CB">
        <w:rPr>
          <w:rFonts w:ascii="Adif Fago No Regular" w:hAnsi="Adif Fago No Regular"/>
        </w:rPr>
        <w:t>Facultativo</w:t>
      </w:r>
      <w:r w:rsidRPr="00224A60">
        <w:rPr>
          <w:rFonts w:ascii="Adif Fago No Regular" w:hAnsi="Adif Fago No Regular"/>
        </w:rPr>
        <w:t xml:space="preserve"> manifiesta que en cumplimiento del contrato, las obras han sido ejecutadas de acuerdo con el Proyecto vigente y el Pliego de Prescripciones Técnicas Particulares aprobado, habiéndose cumplido las condiciones contractuales</w:t>
      </w:r>
      <w:r w:rsidR="00227E95" w:rsidRPr="00224A60">
        <w:rPr>
          <w:rFonts w:ascii="Adif Fago No Regular" w:hAnsi="Adif Fago No Regular"/>
        </w:rPr>
        <w:t xml:space="preserve">, </w:t>
      </w:r>
      <w:r w:rsidRPr="00224A60">
        <w:rPr>
          <w:rFonts w:ascii="Adif Fago No Regular" w:hAnsi="Adif Fago No Regular"/>
        </w:rPr>
        <w:t>y las prescripciones técnicas exigidas. Que con anterioridad a este acto ha realizado un reconocimiento de las obras, encontrándolas en condiciones de ser recibidas.</w:t>
      </w:r>
    </w:p>
    <w:p w14:paraId="3CD03C61" w14:textId="77777777" w:rsidR="00E92311" w:rsidRDefault="00E92311" w:rsidP="005B4B77">
      <w:pPr>
        <w:spacing w:after="120"/>
        <w:ind w:right="851"/>
        <w:jc w:val="both"/>
        <w:rPr>
          <w:rFonts w:ascii="Adif Fago No Regular" w:hAnsi="Adif Fago No Regular"/>
        </w:rPr>
      </w:pPr>
      <w:r w:rsidRPr="00224A60">
        <w:rPr>
          <w:rFonts w:ascii="Adif Fago No Regular" w:hAnsi="Adif Fago No Regular"/>
        </w:rPr>
        <w:t>Terminado el reconocimiento, coinciden todos los asistentes, en que las obras se encuentran en buen estado y sin defectos aparentes.</w:t>
      </w:r>
    </w:p>
    <w:p w14:paraId="1BA932FA" w14:textId="77777777" w:rsidR="00D12C17" w:rsidRDefault="00D12C17" w:rsidP="005B4B77">
      <w:pPr>
        <w:spacing w:after="120"/>
        <w:ind w:right="850"/>
        <w:jc w:val="both"/>
        <w:rPr>
          <w:rFonts w:ascii="Adif Fago No Regular" w:hAnsi="Adif Fago No Regular"/>
        </w:rPr>
      </w:pPr>
      <w:r w:rsidRPr="00224A60">
        <w:rPr>
          <w:rFonts w:ascii="Adif Fago No Regular" w:hAnsi="Adif Fago No Regular"/>
        </w:rPr>
        <w:t>Ningún asistente tiene otras observaciones de las que solicite constancia en Acta.</w:t>
      </w:r>
    </w:p>
    <w:p w14:paraId="45155D36" w14:textId="77777777" w:rsidR="00D12C17" w:rsidRPr="00224A60" w:rsidRDefault="00D12C17" w:rsidP="005B4B77">
      <w:pPr>
        <w:spacing w:after="120"/>
        <w:ind w:right="850"/>
        <w:jc w:val="both"/>
        <w:rPr>
          <w:rFonts w:ascii="Adif Fago No Regular" w:hAnsi="Adif Fago No Regular"/>
        </w:rPr>
      </w:pPr>
      <w:r w:rsidRPr="00224A60">
        <w:rPr>
          <w:rFonts w:ascii="Adif Fago No Regular" w:hAnsi="Adif Fago No Regular"/>
        </w:rPr>
        <w:t>En consecuencia, el Representante de ADIF y de conformidad con todos los asistentes, da por recibidas las obras de referencia, con los efectos que establece el Reglamento General de Contratación del Estado, comenzando desde esta fecha el plazo de garantía de DOS AÑOS.</w:t>
      </w:r>
    </w:p>
    <w:p w14:paraId="5FA5C9E4" w14:textId="77777777" w:rsidR="0088197C" w:rsidRPr="00224A60" w:rsidRDefault="0088197C" w:rsidP="005B4B77">
      <w:pPr>
        <w:spacing w:after="120"/>
        <w:ind w:right="850"/>
        <w:jc w:val="both"/>
        <w:rPr>
          <w:rFonts w:ascii="Adif Fago No Regular" w:hAnsi="Adif Fago No Regular"/>
        </w:rPr>
      </w:pPr>
      <w:r w:rsidRPr="00224A60">
        <w:rPr>
          <w:rFonts w:ascii="Adif Fago No Regular" w:hAnsi="Adif Fago No Regular"/>
        </w:rPr>
        <w:t xml:space="preserve">Y para que conste, los asistentes al </w:t>
      </w:r>
      <w:proofErr w:type="gramStart"/>
      <w:r w:rsidRPr="00224A60">
        <w:rPr>
          <w:rFonts w:ascii="Adif Fago No Regular" w:hAnsi="Adif Fago No Regular"/>
        </w:rPr>
        <w:t>acto,</w:t>
      </w:r>
      <w:proofErr w:type="gramEnd"/>
      <w:r w:rsidRPr="00224A60">
        <w:rPr>
          <w:rFonts w:ascii="Adif Fago No Regular" w:hAnsi="Adif Fago No Regular"/>
        </w:rPr>
        <w:t xml:space="preserve"> firman al margen la presente Acta </w:t>
      </w:r>
      <w:r w:rsidRPr="00224A60">
        <w:rPr>
          <w:rFonts w:ascii="Adif Fago No Regular" w:hAnsi="Adif Fago No Regular"/>
          <w:i/>
        </w:rPr>
        <w:t>(tantos ejemplares como asistentes al acto</w:t>
      </w:r>
      <w:r w:rsidR="005B4B77">
        <w:rPr>
          <w:rFonts w:ascii="Adif Fago No Regular" w:hAnsi="Adif Fago No Regular"/>
          <w:i/>
        </w:rPr>
        <w:t>)</w:t>
      </w:r>
      <w:r w:rsidRPr="00224A60">
        <w:rPr>
          <w:rFonts w:ascii="Adif Fago No Regular" w:hAnsi="Adif Fago No Regular"/>
        </w:rPr>
        <w:t>, en el lugar y fecha indicados.</w:t>
      </w:r>
    </w:p>
    <w:p w14:paraId="763F1188" w14:textId="77777777" w:rsidR="00511039" w:rsidRPr="00224A60" w:rsidRDefault="00511039" w:rsidP="005B4B77">
      <w:pPr>
        <w:pStyle w:val="Descripcin"/>
        <w:spacing w:after="120"/>
        <w:rPr>
          <w:rFonts w:ascii="Adif Fago No Regular" w:hAnsi="Adif Fago No Regular"/>
        </w:rPr>
      </w:pPr>
    </w:p>
    <w:p w14:paraId="6C908936" w14:textId="77777777" w:rsidR="00511039" w:rsidRPr="00224A60" w:rsidRDefault="00511039" w:rsidP="005B4B77">
      <w:pPr>
        <w:pStyle w:val="Descripcin"/>
        <w:spacing w:after="120"/>
        <w:rPr>
          <w:rFonts w:ascii="Adif Fago No Regular" w:hAnsi="Adif Fago No Regular"/>
        </w:rPr>
      </w:pPr>
      <w:r w:rsidRPr="00224A60">
        <w:rPr>
          <w:rFonts w:ascii="Adif Fago No Regular" w:hAnsi="Adif Fago No Regular"/>
        </w:rPr>
        <w:tab/>
        <w:t xml:space="preserve">                                </w:t>
      </w:r>
      <w:bookmarkEnd w:id="0"/>
    </w:p>
    <w:sectPr w:rsidR="00511039" w:rsidRPr="00224A60" w:rsidSect="005B4B77">
      <w:headerReference w:type="default" r:id="rId11"/>
      <w:footerReference w:type="default" r:id="rId12"/>
      <w:type w:val="continuous"/>
      <w:pgSz w:w="11906" w:h="16838" w:code="9"/>
      <w:pgMar w:top="1701" w:right="737" w:bottom="1134" w:left="1701" w:header="426"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2313" w14:textId="77777777" w:rsidR="00BB59A3" w:rsidRDefault="00BB59A3">
      <w:r>
        <w:separator/>
      </w:r>
    </w:p>
  </w:endnote>
  <w:endnote w:type="continuationSeparator" w:id="0">
    <w:p w14:paraId="4CC33393" w14:textId="77777777" w:rsidR="00BB59A3" w:rsidRDefault="00BB59A3">
      <w:r>
        <w:continuationSeparator/>
      </w:r>
    </w:p>
  </w:endnote>
  <w:endnote w:type="continuationNotice" w:id="1">
    <w:p w14:paraId="1448563B" w14:textId="77777777" w:rsidR="00BB59A3" w:rsidRDefault="00BB5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if Fago No Regular">
    <w:altName w:val="Calibri"/>
    <w:panose1 w:val="02000506040000020004"/>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5600" w14:textId="77777777" w:rsidR="00335DD1" w:rsidRDefault="00335D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C92D" w14:textId="77777777" w:rsidR="00BB59A3" w:rsidRDefault="00BB59A3">
      <w:r>
        <w:separator/>
      </w:r>
    </w:p>
  </w:footnote>
  <w:footnote w:type="continuationSeparator" w:id="0">
    <w:p w14:paraId="41928774" w14:textId="77777777" w:rsidR="00BB59A3" w:rsidRDefault="00BB59A3">
      <w:r>
        <w:continuationSeparator/>
      </w:r>
    </w:p>
  </w:footnote>
  <w:footnote w:type="continuationNotice" w:id="1">
    <w:p w14:paraId="555914D6" w14:textId="77777777" w:rsidR="00BB59A3" w:rsidRDefault="00BB5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4A74" w14:textId="77777777" w:rsidR="00511039" w:rsidRPr="00BE43C5" w:rsidRDefault="007C7EA8" w:rsidP="00BE43C5">
    <w:pPr>
      <w:pStyle w:val="Encabezado"/>
      <w:tabs>
        <w:tab w:val="clear" w:pos="4252"/>
        <w:tab w:val="clear" w:pos="8504"/>
      </w:tabs>
      <w:jc w:val="right"/>
      <w:rPr>
        <w:rFonts w:ascii="Adif Fago No Regular" w:hAnsi="Adif Fago No Regular"/>
        <w:sz w:val="16"/>
        <w:szCs w:val="16"/>
      </w:rPr>
    </w:pPr>
    <w:r>
      <w:rPr>
        <w:rFonts w:ascii="Adif Fago No Regular" w:hAnsi="Adif Fago No Regular"/>
        <w:sz w:val="16"/>
        <w:szCs w:val="16"/>
      </w:rPr>
      <w:t>L9_</w:t>
    </w:r>
    <w:r w:rsidR="00BE43C5" w:rsidRPr="00BE43C5">
      <w:rPr>
        <w:rFonts w:ascii="Adif Fago No Regular" w:hAnsi="Adif Fago No Regular"/>
        <w:sz w:val="16"/>
        <w:szCs w:val="16"/>
      </w:rPr>
      <w:t>EL.04</w:t>
    </w:r>
    <w:r w:rsidR="00C42C89">
      <w:rPr>
        <w:rFonts w:ascii="Adif Fago No Regular" w:hAnsi="Adif Fago No Regular"/>
        <w:sz w:val="16"/>
        <w:szCs w:val="16"/>
      </w:rPr>
      <w:t>a</w:t>
    </w:r>
  </w:p>
  <w:p w14:paraId="23C00AF3" w14:textId="77777777" w:rsidR="00511039" w:rsidRDefault="00935BA0">
    <w:pPr>
      <w:pStyle w:val="Encabezado"/>
      <w:tabs>
        <w:tab w:val="clear" w:pos="8504"/>
      </w:tabs>
    </w:pPr>
    <w:r>
      <w:rPr>
        <w:noProof/>
        <w:lang w:val="es-ES"/>
      </w:rPr>
      <w:pict w14:anchorId="3AC23E87">
        <v:group id="_x0000_s1075" style="position:absolute;margin-left:-44.05pt;margin-top:-6.45pt;width:102.75pt;height:29.5pt;z-index:251658240" coordorigin="73,4" coordsize="2055,590">
          <v:shape id="_x0000_s1076" style="position:absolute;left:73;top:4;width:603;height:590" coordsize="3012,2951" path="m1454,72r13,11l1492,102r35,29l1573,171r56,48l1694,278r75,70l1853,427r92,92l2046,621r52,55l2153,734r57,60l2269,858r61,67l2392,994r65,72l2522,1142r68,77l2659,1301r70,85l2800,1473r40,48l2876,1572r17,25l2911,1622r16,25l2942,1671r14,25l2968,1720r12,23l2990,1766r8,21l3004,1808r5,19l3011,1845r1,14l3011,1874r-1,14l3007,1902r-3,14l3000,1930r-6,13l2988,1957r-7,13l2972,1984r-8,13l2954,2010r-11,12l2931,2035r-12,12l2904,2059r-14,12l2875,2083r-17,12l2842,2107r-18,10l2806,2129r-20,11l2766,2151r-44,21l2677,2192r-49,21l2576,2232r-41,15l2481,2266r-65,23l2343,2316r-82,30l2171,2378r-97,35l1973,2449r-105,39l1761,2527r-110,38l1541,2605r-108,40l1325,2682r-105,38l1120,2755r54,-73l1229,2607r55,-77l1338,2450r54,-81l1446,2285r53,-86l1550,2112r86,-151l1710,1825r35,-63l1777,1700r30,-56l1835,1588r25,-53l1885,1486r20,-48l1925,1393r19,-43l1960,1309r14,-37l1988,1235r11,-35l2008,1168r8,-32l2023,1106r5,-28l2033,1052r2,-25l2037,1002r,-22l2037,957r-2,-21l2033,915r-4,-19l2025,876r-6,-18l2014,840r-7,-16l2001,809r-7,-15l1987,781r-8,-12l1971,757r-8,-11l1956,737r-9,-9l1938,721r-9,-8l1921,707r-18,-11l1886,687r-18,-6l1852,677r-17,-4l1820,672r-14,-1l1792,672r-11,1l1773,675r8,-2l1791,673r13,2l1818,677r14,3l1847,685r17,7l1879,701r8,6l1894,712r8,7l1910,726r7,8l1924,742r8,10l1938,762r6,10l1949,784r6,12l1960,809r5,14l1969,838r3,16l1974,870r3,22l1979,913r,21l1978,956r-2,23l1972,1001r-4,23l1961,1047r-7,25l1944,1098r-11,27l1920,1154r-16,29l1888,1214r-19,32l1848,1280r-23,37l1800,1356r-27,40l1743,1438r-67,94l1598,1635r-87,115l1412,1878r-111,142l1177,2175r-43,54l1093,2282r-43,51l1007,2385r-42,50l922,2486r-42,49l837,2584r-41,47l754,2678r-43,46l670,2770r-41,44l587,2859r-40,43l506,2943r-22,3l461,2948r-24,2l412,2951r-25,l360,2951r-27,-2l307,2947r-27,-4l254,2938r-26,-6l201,2924r-24,-10l153,2903r-23,-13l108,2874,88,2856,70,2836,53,2814,38,2789,26,2762,15,2732,7,2698,2,2662,,2623r1,-43l4,2534r8,-49l23,2432r14,-57l55,2314r23,-65l92,2214r13,-34l118,2143r14,-35l187,2072r59,-40l311,1989r69,-46l451,1894r76,-53l605,1786r80,-57l766,1670r83,-61l934,1547r84,-65l1103,1418r84,-67l1270,1285r82,-68l1410,1169r52,-45l1510,1081r42,-40l1590,1003r34,-34l1653,937r25,-30l1700,879r19,-25l1734,830r12,-20l1755,791r7,-18l1766,757r3,-14l1769,731r-1,-10l1766,711r-4,-9l1757,696r-6,-6l1745,684r-6,-3l1726,675r-11,-3l1706,670r-3,l1706,671r6,2l1722,678r10,7l1737,691r4,5l1744,702r3,8l1749,720r,9l1747,740r-3,13l1739,767r-8,15l1721,799r-13,18l1693,838r-19,21l1652,883r-26,26l1596,936r-33,29l1525,996r-42,33l1436,1064r-51,38l1327,1143r-61,42l1201,1228r-65,43l1071,1312r-66,40l939,1392r-64,40l810,1469r-65,38l682,1543r-63,35l557,1612r-61,33l437,1677r-58,30l323,1736r-54,28l326,1626r58,-137l444,1351r59,-133l562,1087,619,960,674,840,728,726,778,619r47,-98l868,433r38,-79l939,288r29,-54l989,194r14,-24l1013,155r11,-15l1034,127r11,-14l1056,100r11,-12l1079,77r12,-11l1103,57r13,-10l1128,39r13,-8l1154,25r14,-7l1182,13r14,-5l1210,5r16,-2l1240,1,1255,r15,l1286,2r16,2l1318,7r16,5l1351,17r16,6l1385,30r16,10l1418,49r18,11l1454,72xe" fillcolor="#04693e" stroked="f">
            <v:path arrowok="t"/>
          </v:shape>
          <v:shape id="_x0000_s1077" style="position:absolute;left:839;top:123;width:1289;height:352" coordsize="6446,1764" path="m4373,1734r466,l4839,723r,-14l4837,696r-1,-13l4834,671r-4,-9l4827,652r-4,-10l4818,635r-5,-7l4807,622r-5,-5l4795,613r-6,-3l4781,608r-8,-2l4765,606r-317,l4440,606r-8,2l4425,610r-7,3l4412,617r-7,5l4400,628r-5,7l4391,642r-5,10l4383,662r-3,9l4378,683r-3,13l4374,709r-1,14l4373,1734xm963,1619r-22,l919,1617r-22,-1l876,1612r-21,-4l835,1604r-21,-6l794,1592r-20,-6l755,1578r-20,-10l715,1560r-19,-11l678,1538r-19,-13l641,1514r-21,-17l601,1482r-19,-16l566,1449r-15,-18l536,1413r-13,-19l512,1374r-10,-19l494,1333r-8,-21l480,1290r-5,-22l472,1244r-1,-24l469,1196r,-22l472,1154r3,-22l478,1113r6,-21l490,1073r7,-19l506,1036r10,-19l526,999r13,-18l552,964r14,-17l581,930r17,-15l615,899r18,-15l653,870r18,-13l691,845r21,-11l733,824r20,-10l775,806r22,-7l819,793r23,-6l866,783r25,-3l915,777r25,-1l965,776r25,l1016,777r24,3l1064,783r24,4l1111,793r22,6l1155,806r22,8l1198,824r20,10l1239,845r20,12l1278,870r18,14l1315,899r17,16l1349,930r15,17l1379,964r13,17l1403,999r11,18l1423,1036r9,18l1440,1073r5,19l1451,1113r4,19l1457,1154r3,20l1460,1196r,21l1457,1239r-2,21l1451,1280r-6,21l1440,1320r-8,20l1423,1358r-9,19l1403,1395r-11,18l1379,1430r-15,17l1349,1463r-17,16l1315,1495r-19,15l1278,1524r-20,13l1238,1549r-21,12l1196,1571r-20,9l1154,1588r-22,7l1109,1602r-23,5l1062,1611r-25,4l1013,1617r-25,2l963,1619xm1895,1173r-2,-30l1890,1114r-3,-15l1884,1085r-3,-14l1876,1057r-10,-28l1854,1002r-14,-26l1824,951r-19,-25l1784,901r-23,-24l1736,853r-27,-23l1679,808r-31,-22l1614,765r-35,-21l1543,725r-36,-18l1470,691r-39,-16l1392,661r-41,-12l1311,637r-43,-10l1225,619r-44,-8l1137,605r-46,-5l1045,597r-47,-2l950,595r-50,l853,597r-47,3l760,606r-45,5l671,619r-44,8l585,638r-41,11l503,662r-40,15l424,692r-38,17l350,727r-36,20l279,767r-34,21l213,811r-30,23l157,857r-25,24l109,904,88,930,69,955,54,981r-14,27l33,1021r-5,13l22,1048r-4,14l13,1076r-3,14l7,1104r-2,14l2,1133r-1,15l,1162r,15l,1192r1,15l2,1222r3,16l7,1251r3,16l13,1280r5,14l22,1308r6,14l33,1336r6,14l53,1376r16,27l88,1429r20,24l131,1478r25,25l182,1525r30,24l242,1572r34,21l312,1614r36,19l384,1651r38,16l461,1683r39,14l541,1709r41,12l624,1731r44,8l712,1747r45,6l803,1757r46,4l897,1763r48,l977,1763r32,-1l1041,1761r32,-2l1103,1755r31,-3l1165,1748r29,-4l1224,1738r29,-6l1283,1725r29,-6l1341,1710r29,-7l1397,1693r29,-10l1426,1737r469,l1895,1173xm3602,r-7,l3586,1r-7,3l3573,6r-7,5l3560,16r-6,6l3550,29r-5,7l3541,45r-3,10l3535,65r-3,12l3531,89r-1,14l3529,117r,552l3501,661r-26,-8l3448,646r-28,-8l3393,632r-29,-6l3336,621r-29,-4l3279,612r-29,-3l3221,606r-30,-3l3162,602r-30,-3l3102,598r-30,l3023,599r-48,3l2928,605r-46,4l2837,615r-44,8l2749,632r-41,9l2666,653r-41,13l2586,680r-40,15l2509,712r-37,18l2436,750r-35,21l2367,793r-32,21l2306,837r-27,23l2255,884r-23,24l2211,932r-18,26l2177,984r-14,27l2156,1024r-6,14l2145,1052r-4,14l2137,1080r-4,14l2131,1108r-4,13l2124,1152r-1,29l2124,1196r,15l2126,1226r1,14l2131,1255r2,14l2137,1283r4,14l2146,1311r4,14l2157,1338r6,14l2177,1378r16,27l2212,1430r21,26l2256,1479r24,25l2307,1528r30,22l2369,1573r34,21l2438,1615r36,19l2511,1652r38,16l2588,1683r39,14l2668,1710r42,11l2752,1731r44,9l2840,1747r45,6l2932,1757r46,4l3027,1763r49,1l3124,1763r47,-2l3219,1757r44,-4l3308,1747r44,-7l3395,1731r42,-10l3477,1710r41,-13l3557,1683r38,-15l3632,1652r36,-18l3704,1615r34,-21l3771,1573r32,-23l3832,1528r27,-23l3883,1481r23,-24l3926,1432r18,-26l3960,1380r14,-26l3981,1340r5,-14l3991,1312r5,-14l3999,1284r4,-14l4006,1256r2,-15l4011,1212r1,-31l4012,117r,-14l4010,89r-1,-12l4006,65r-2,-10l3999,45r-3,-9l3992,29r-6,-7l3981,16r-6,-5l3969,6r-7,-2l3954,1,3947,r-9,l3602,xm2589,1187r,-23l2591,1144r2,-21l2598,1102r4,-20l2609,1062r8,-19l2624,1025r10,-18l2644,988r12,-18l2669,953r14,-16l2698,920r16,-16l2732,888r17,-15l2768,859r18,-14l2806,834r20,-12l2847,812r21,-10l2888,794r22,-8l2932,780r23,-6l2978,770r25,-3l3027,765r24,-2l3076,763r25,l3125,765r24,2l3174,770r23,4l3219,780r23,6l3262,794r22,8l3305,812r20,10l3346,834r18,11l3384,859r19,14l3420,888r18,16l3454,920r16,17l3484,953r13,17l3509,988r10,19l3529,1025r9,18l3545,1062r6,20l3556,1102r4,21l3563,1144r2,20l3565,1187r,22l3563,1230r-2,20l3556,1271r-5,20l3545,1311r-7,19l3530,1349r-10,18l3509,1386r-11,18l3485,1421r-14,17l3456,1456r-16,16l3422,1488r-17,14l3386,1516r-19,14l3348,1542r-21,10l3307,1562r-20,10l3265,1580r-21,7l3221,1593r-22,5l3176,1603r-24,3l3128,1608r-25,2l3078,1610r-25,l3029,1608r-24,-2l2981,1603r-23,-5l2935,1593r-22,-6l2891,1580r-22,-8l2848,1562r-21,-10l2807,1542r-19,-12l2769,1516r-20,-14l2732,1488r-18,-16l2698,1456r-15,-18l2669,1421r-13,-17l2644,1386r-10,-19l2624,1349r-7,-19l2609,1311r-7,-20l2598,1271r-5,-21l2591,1230r-2,-21l2589,1187xm4610,178r-25,l4562,180r-23,5l4517,189r-22,6l4475,204r-20,9l4437,223r-17,12l4406,248r-12,13l4384,275r-4,6l4377,289r-4,7l4371,304r-2,7l4368,319r-1,9l4367,335r,9l4368,351r1,9l4371,367r2,8l4377,381r3,8l4384,396r10,13l4406,423r14,12l4437,447r17,11l4473,466r20,8l4514,480r22,6l4559,489r24,2l4607,492r24,-1l4655,489r23,-3l4699,480r21,-6l4739,466r20,-9l4777,446r16,-12l4807,421r13,-13l4829,395r5,-7l4837,381r3,-7l4843,366r2,-7l4846,351r1,-7l4847,335r,-7l4846,319r-1,-8l4843,303r-3,-8l4837,289r-3,-8l4829,274r-9,-13l4807,248r-14,-13l4777,223r-18,-10l4741,204r-20,-9l4700,189r-21,-4l4656,180r-23,-2l4610,178xm5696,912r472,l6184,913r13,1l6210,915r11,3l6232,921r10,3l6251,927r8,4l6266,937r5,5l6277,947r4,7l6285,960r2,7l6288,974r1,9l6289,1091r-1,8l6287,1106r-2,8l6281,1120r-4,7l6271,1132r-5,6l6259,1142r-8,4l6242,1150r-10,4l6221,1156r-11,2l6197,1160r-13,1l6168,1162r-472,l5693,1617r-1,14l5691,1644r-2,12l5687,1668r-2,10l5681,1688r-4,9l5673,1705r-5,6l5663,1718r-6,4l5651,1726r-7,4l5636,1732r-7,2l5621,1734r-108,l5405,1734r-107,l5289,1734r-8,-2l5273,1730r-6,-4l5260,1722r-5,-4l5249,1711r-4,-6l5241,1697r-4,-9l5234,1678r-3,-10l5229,1656r-3,-12l5225,1631r,-14l5225,584r,-19l5226,546r3,-20l5232,508r4,-18l5242,472r5,-18l5254,437r7,-16l5270,404r10,-15l5291,373r11,-15l5315,343r13,-15l5343,314r15,-13l5373,287r18,-13l5408,261r20,-12l5448,237r21,-11l5491,214r22,-11l5537,193r24,-10l5586,173r27,-10l5640,155r28,-9l5698,137r51,-12l5803,113r56,-11l5917,92r31,-4l5979,85r30,-3l6042,78r32,-2l6108,75r34,-1l6176,73r270,l6446,200r-274,l6141,201r-31,3l6082,208r-29,8l6026,223r-27,9l5974,243r-24,10l5923,269r-27,16l5871,302r-23,18l5827,339r-19,22l5789,383r-17,24l5757,432r-13,27l5732,486r-11,29l5712,545r-6,32l5700,609r-4,34l5696,912xe" fillcolor="#1d343f" stroked="f">
            <v:path arrowok="t"/>
            <o:lock v:ext="edit" verticies="t"/>
          </v:shape>
        </v:group>
      </w:pict>
    </w:r>
  </w:p>
  <w:p w14:paraId="1970D8B5" w14:textId="77777777" w:rsidR="00511039" w:rsidRDefault="00511039">
    <w:pPr>
      <w:pStyle w:val="Encabezado"/>
      <w:tabs>
        <w:tab w:val="clear" w:pos="8504"/>
      </w:tabs>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75D3"/>
    <w:multiLevelType w:val="singleLevel"/>
    <w:tmpl w:val="D5129746"/>
    <w:lvl w:ilvl="0">
      <w:numFmt w:val="bullet"/>
      <w:lvlText w:val="-"/>
      <w:lvlJc w:val="left"/>
      <w:pPr>
        <w:tabs>
          <w:tab w:val="num" w:pos="1413"/>
        </w:tabs>
        <w:ind w:left="1413" w:hanging="420"/>
      </w:pPr>
      <w:rPr>
        <w:rFonts w:ascii="Times New Roman" w:hAnsi="Times New Roman" w:hint="default"/>
      </w:rPr>
    </w:lvl>
  </w:abstractNum>
  <w:num w:numId="1" w16cid:durableId="66620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ddd"/>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92311"/>
    <w:rsid w:val="00013508"/>
    <w:rsid w:val="00027368"/>
    <w:rsid w:val="000E39BA"/>
    <w:rsid w:val="00113BD9"/>
    <w:rsid w:val="00130412"/>
    <w:rsid w:val="00187553"/>
    <w:rsid w:val="001B0CC2"/>
    <w:rsid w:val="002109F7"/>
    <w:rsid w:val="00224A60"/>
    <w:rsid w:val="00227E95"/>
    <w:rsid w:val="00256863"/>
    <w:rsid w:val="0027551A"/>
    <w:rsid w:val="002D0AC7"/>
    <w:rsid w:val="00332FE4"/>
    <w:rsid w:val="003354BB"/>
    <w:rsid w:val="00335DD1"/>
    <w:rsid w:val="003722C6"/>
    <w:rsid w:val="00375E04"/>
    <w:rsid w:val="0043781A"/>
    <w:rsid w:val="00485C4C"/>
    <w:rsid w:val="004A2D34"/>
    <w:rsid w:val="004A31EE"/>
    <w:rsid w:val="004C191D"/>
    <w:rsid w:val="004C7517"/>
    <w:rsid w:val="00511039"/>
    <w:rsid w:val="005B4B77"/>
    <w:rsid w:val="005C0151"/>
    <w:rsid w:val="005F792B"/>
    <w:rsid w:val="006076DD"/>
    <w:rsid w:val="006928A4"/>
    <w:rsid w:val="006D1CE6"/>
    <w:rsid w:val="006F4D23"/>
    <w:rsid w:val="007064D0"/>
    <w:rsid w:val="00711663"/>
    <w:rsid w:val="00726792"/>
    <w:rsid w:val="00732E60"/>
    <w:rsid w:val="00755D00"/>
    <w:rsid w:val="0078001F"/>
    <w:rsid w:val="007A34C0"/>
    <w:rsid w:val="007B0D1D"/>
    <w:rsid w:val="007C7EA8"/>
    <w:rsid w:val="008227BC"/>
    <w:rsid w:val="0088197C"/>
    <w:rsid w:val="008B7E73"/>
    <w:rsid w:val="00935BA0"/>
    <w:rsid w:val="009544FC"/>
    <w:rsid w:val="00971E57"/>
    <w:rsid w:val="009D379F"/>
    <w:rsid w:val="009D6D8B"/>
    <w:rsid w:val="009E195B"/>
    <w:rsid w:val="00A040BC"/>
    <w:rsid w:val="00A25759"/>
    <w:rsid w:val="00A51218"/>
    <w:rsid w:val="00A7565C"/>
    <w:rsid w:val="00AB2846"/>
    <w:rsid w:val="00AE348F"/>
    <w:rsid w:val="00B34951"/>
    <w:rsid w:val="00B52B56"/>
    <w:rsid w:val="00B84B6B"/>
    <w:rsid w:val="00BB59A3"/>
    <w:rsid w:val="00BE43C5"/>
    <w:rsid w:val="00C040C9"/>
    <w:rsid w:val="00C13689"/>
    <w:rsid w:val="00C171C9"/>
    <w:rsid w:val="00C42C89"/>
    <w:rsid w:val="00C845CB"/>
    <w:rsid w:val="00C95493"/>
    <w:rsid w:val="00CE183C"/>
    <w:rsid w:val="00D12C17"/>
    <w:rsid w:val="00D4347A"/>
    <w:rsid w:val="00D80F1F"/>
    <w:rsid w:val="00E27346"/>
    <w:rsid w:val="00E510DA"/>
    <w:rsid w:val="00E71042"/>
    <w:rsid w:val="00E92311"/>
    <w:rsid w:val="00E93206"/>
    <w:rsid w:val="00EA1186"/>
    <w:rsid w:val="00EB1A21"/>
    <w:rsid w:val="00EE611E"/>
    <w:rsid w:val="00F71BDC"/>
    <w:rsid w:val="00F84120"/>
    <w:rsid w:val="00F91F8C"/>
    <w:rsid w:val="00FA5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84066A2"/>
  <w15:docId w15:val="{C632C398-6D6F-4825-B2E6-D00573B9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8C"/>
    <w:rPr>
      <w:lang w:val="es-ES_tradnl"/>
    </w:rPr>
  </w:style>
  <w:style w:type="paragraph" w:styleId="Ttulo1">
    <w:name w:val="heading 1"/>
    <w:basedOn w:val="Normal"/>
    <w:next w:val="Normal"/>
    <w:qFormat/>
    <w:rsid w:val="00F91F8C"/>
    <w:pPr>
      <w:keepNext/>
      <w:outlineLvl w:val="0"/>
    </w:pPr>
    <w:rPr>
      <w:sz w:val="24"/>
    </w:rPr>
  </w:style>
  <w:style w:type="paragraph" w:styleId="Ttulo2">
    <w:name w:val="heading 2"/>
    <w:basedOn w:val="Normal"/>
    <w:next w:val="Normal"/>
    <w:qFormat/>
    <w:rsid w:val="00F91F8C"/>
    <w:pPr>
      <w:keepNext/>
      <w:ind w:left="-709"/>
      <w:jc w:val="center"/>
      <w:outlineLvl w:val="1"/>
    </w:pPr>
    <w:rPr>
      <w:sz w:val="24"/>
    </w:rPr>
  </w:style>
  <w:style w:type="paragraph" w:styleId="Ttulo3">
    <w:name w:val="heading 3"/>
    <w:basedOn w:val="Normal"/>
    <w:next w:val="Normal"/>
    <w:qFormat/>
    <w:rsid w:val="00F91F8C"/>
    <w:pPr>
      <w:keepNext/>
      <w:ind w:left="567"/>
      <w:jc w:val="center"/>
      <w:outlineLvl w:val="2"/>
    </w:pPr>
    <w:rPr>
      <w:rFonts w:ascii="Arial" w:hAnsi="Arial"/>
      <w:sz w:val="24"/>
    </w:rPr>
  </w:style>
  <w:style w:type="paragraph" w:styleId="Ttulo4">
    <w:name w:val="heading 4"/>
    <w:basedOn w:val="Normal"/>
    <w:next w:val="Normal"/>
    <w:qFormat/>
    <w:rsid w:val="00F91F8C"/>
    <w:pPr>
      <w:keepNext/>
      <w:spacing w:before="240" w:after="1440"/>
      <w:jc w:val="center"/>
      <w:outlineLvl w:val="3"/>
    </w:pPr>
    <w:rPr>
      <w:sz w:val="24"/>
    </w:rPr>
  </w:style>
  <w:style w:type="paragraph" w:styleId="Ttulo5">
    <w:name w:val="heading 5"/>
    <w:basedOn w:val="Normal"/>
    <w:next w:val="Normal"/>
    <w:link w:val="Ttulo5Car"/>
    <w:uiPriority w:val="9"/>
    <w:semiHidden/>
    <w:unhideWhenUsed/>
    <w:qFormat/>
    <w:rsid w:val="00D12C1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91F8C"/>
    <w:pPr>
      <w:tabs>
        <w:tab w:val="center" w:pos="4252"/>
        <w:tab w:val="right" w:pos="8504"/>
      </w:tabs>
    </w:pPr>
  </w:style>
  <w:style w:type="paragraph" w:styleId="Piedepgina">
    <w:name w:val="footer"/>
    <w:basedOn w:val="Normal"/>
    <w:rsid w:val="00F91F8C"/>
    <w:pPr>
      <w:tabs>
        <w:tab w:val="center" w:pos="4252"/>
        <w:tab w:val="right" w:pos="8504"/>
      </w:tabs>
    </w:pPr>
  </w:style>
  <w:style w:type="paragraph" w:styleId="Textoindependiente">
    <w:name w:val="Body Text"/>
    <w:basedOn w:val="Normal"/>
    <w:rsid w:val="00F91F8C"/>
    <w:pPr>
      <w:tabs>
        <w:tab w:val="left" w:pos="1276"/>
      </w:tabs>
    </w:pPr>
    <w:rPr>
      <w:rFonts w:ascii="Arial" w:hAnsi="Arial"/>
      <w:snapToGrid w:val="0"/>
      <w:color w:val="000000"/>
    </w:rPr>
  </w:style>
  <w:style w:type="paragraph" w:styleId="Sangradetextonormal">
    <w:name w:val="Body Text Indent"/>
    <w:aliases w:val="Sangría de t. independiente"/>
    <w:basedOn w:val="Normal"/>
    <w:link w:val="SangradetextonormalCar"/>
    <w:rsid w:val="00F91F8C"/>
    <w:pPr>
      <w:ind w:left="567" w:firstLine="426"/>
      <w:jc w:val="both"/>
    </w:pPr>
    <w:rPr>
      <w:rFonts w:ascii="Arial" w:hAnsi="Arial"/>
      <w:sz w:val="24"/>
    </w:rPr>
  </w:style>
  <w:style w:type="paragraph" w:styleId="Textodebloque">
    <w:name w:val="Block Text"/>
    <w:basedOn w:val="Normal"/>
    <w:rsid w:val="00F91F8C"/>
    <w:pPr>
      <w:tabs>
        <w:tab w:val="left" w:pos="-568"/>
        <w:tab w:val="left" w:pos="720"/>
        <w:tab w:val="left" w:pos="1418"/>
        <w:tab w:val="left" w:pos="1985"/>
        <w:tab w:val="left" w:pos="3572"/>
        <w:tab w:val="left" w:pos="4320"/>
      </w:tabs>
      <w:ind w:left="1418" w:right="418" w:hanging="1418"/>
      <w:jc w:val="both"/>
    </w:pPr>
  </w:style>
  <w:style w:type="paragraph" w:styleId="Descripcin">
    <w:name w:val="caption"/>
    <w:basedOn w:val="Normal"/>
    <w:next w:val="Normal"/>
    <w:qFormat/>
    <w:rsid w:val="00F91F8C"/>
    <w:pPr>
      <w:tabs>
        <w:tab w:val="left" w:pos="567"/>
      </w:tabs>
      <w:jc w:val="both"/>
    </w:pPr>
    <w:rPr>
      <w:sz w:val="24"/>
    </w:rPr>
  </w:style>
  <w:style w:type="paragraph" w:customStyle="1" w:styleId="Txt-asunto">
    <w:name w:val="Txt-asunto"/>
    <w:basedOn w:val="Ttulo1"/>
    <w:rsid w:val="00F91F8C"/>
    <w:pPr>
      <w:jc w:val="both"/>
    </w:pPr>
    <w:rPr>
      <w:rFonts w:ascii="Arial Narrow" w:hAnsi="Arial Narrow"/>
      <w:b/>
      <w:sz w:val="22"/>
    </w:rPr>
  </w:style>
  <w:style w:type="paragraph" w:styleId="Textoindependiente2">
    <w:name w:val="Body Text 2"/>
    <w:basedOn w:val="Normal"/>
    <w:rsid w:val="00F91F8C"/>
    <w:pPr>
      <w:jc w:val="both"/>
    </w:pPr>
    <w:rPr>
      <w:rFonts w:ascii="Arial" w:hAnsi="Arial" w:cs="Arial"/>
      <w:sz w:val="24"/>
    </w:rPr>
  </w:style>
  <w:style w:type="paragraph" w:styleId="Sangra2detindependiente">
    <w:name w:val="Body Text Indent 2"/>
    <w:basedOn w:val="Normal"/>
    <w:rsid w:val="00F91F8C"/>
    <w:pPr>
      <w:ind w:firstLine="497"/>
      <w:jc w:val="both"/>
    </w:pPr>
    <w:rPr>
      <w:rFonts w:ascii="Arial" w:hAnsi="Arial" w:cs="Arial"/>
      <w:sz w:val="24"/>
    </w:rPr>
  </w:style>
  <w:style w:type="paragraph" w:styleId="Textoindependiente3">
    <w:name w:val="Body Text 3"/>
    <w:basedOn w:val="Normal"/>
    <w:rsid w:val="00F91F8C"/>
    <w:pPr>
      <w:spacing w:before="60"/>
    </w:pPr>
    <w:rPr>
      <w:rFonts w:ascii="Gill Sans MT" w:hAnsi="Gill Sans MT"/>
      <w:sz w:val="24"/>
    </w:rPr>
  </w:style>
  <w:style w:type="character" w:styleId="Nmerodepgina">
    <w:name w:val="page number"/>
    <w:basedOn w:val="Fuentedeprrafopredeter"/>
    <w:rsid w:val="00F91F8C"/>
  </w:style>
  <w:style w:type="character" w:styleId="Refdecomentario">
    <w:name w:val="annotation reference"/>
    <w:basedOn w:val="Fuentedeprrafopredeter"/>
    <w:semiHidden/>
    <w:rsid w:val="00F91F8C"/>
    <w:rPr>
      <w:sz w:val="16"/>
      <w:szCs w:val="16"/>
    </w:rPr>
  </w:style>
  <w:style w:type="paragraph" w:styleId="Textocomentario">
    <w:name w:val="annotation text"/>
    <w:basedOn w:val="Normal"/>
    <w:semiHidden/>
    <w:rsid w:val="00F91F8C"/>
  </w:style>
  <w:style w:type="paragraph" w:styleId="Sangra3detindependiente">
    <w:name w:val="Body Text Indent 3"/>
    <w:basedOn w:val="Normal"/>
    <w:rsid w:val="00F91F8C"/>
    <w:pPr>
      <w:ind w:firstLine="1206"/>
    </w:pPr>
    <w:rPr>
      <w:rFonts w:ascii="Arial" w:hAnsi="Arial" w:cs="Arial"/>
      <w:sz w:val="24"/>
    </w:rPr>
  </w:style>
  <w:style w:type="character" w:styleId="Hipervnculo">
    <w:name w:val="Hyperlink"/>
    <w:basedOn w:val="Fuentedeprrafopredeter"/>
    <w:rsid w:val="00F91F8C"/>
    <w:rPr>
      <w:color w:val="0000FF"/>
      <w:u w:val="single"/>
    </w:rPr>
  </w:style>
  <w:style w:type="character" w:styleId="Hipervnculovisitado">
    <w:name w:val="FollowedHyperlink"/>
    <w:basedOn w:val="Fuentedeprrafopredeter"/>
    <w:rsid w:val="00F91F8C"/>
    <w:rPr>
      <w:color w:val="800080"/>
      <w:u w:val="single"/>
    </w:rPr>
  </w:style>
  <w:style w:type="paragraph" w:styleId="Textodeglobo">
    <w:name w:val="Balloon Text"/>
    <w:basedOn w:val="Normal"/>
    <w:semiHidden/>
    <w:rsid w:val="00E92311"/>
    <w:rPr>
      <w:rFonts w:ascii="Tahoma" w:hAnsi="Tahoma" w:cs="Tahoma"/>
      <w:sz w:val="16"/>
      <w:szCs w:val="16"/>
    </w:rPr>
  </w:style>
  <w:style w:type="character" w:customStyle="1" w:styleId="SangradetextonormalCar">
    <w:name w:val="Sangría de texto normal Car"/>
    <w:aliases w:val="Sangría de t. independiente Car"/>
    <w:basedOn w:val="Fuentedeprrafopredeter"/>
    <w:link w:val="Sangradetextonormal"/>
    <w:rsid w:val="00D4347A"/>
    <w:rPr>
      <w:rFonts w:ascii="Arial" w:hAnsi="Arial"/>
      <w:sz w:val="24"/>
      <w:lang w:val="es-ES_tradnl"/>
    </w:rPr>
  </w:style>
  <w:style w:type="paragraph" w:styleId="Textonotaalfinal">
    <w:name w:val="endnote text"/>
    <w:basedOn w:val="Normal"/>
    <w:link w:val="TextonotaalfinalCar"/>
    <w:semiHidden/>
    <w:rsid w:val="00D12C17"/>
  </w:style>
  <w:style w:type="character" w:customStyle="1" w:styleId="TextonotaalfinalCar">
    <w:name w:val="Texto nota al final Car"/>
    <w:basedOn w:val="Fuentedeprrafopredeter"/>
    <w:link w:val="Textonotaalfinal"/>
    <w:semiHidden/>
    <w:rsid w:val="00D12C17"/>
    <w:rPr>
      <w:lang w:val="es-ES_tradnl"/>
    </w:rPr>
  </w:style>
  <w:style w:type="character" w:styleId="Refdenotaalfinal">
    <w:name w:val="endnote reference"/>
    <w:basedOn w:val="Fuentedeprrafopredeter"/>
    <w:semiHidden/>
    <w:rsid w:val="00D12C17"/>
    <w:rPr>
      <w:vertAlign w:val="superscript"/>
    </w:rPr>
  </w:style>
  <w:style w:type="character" w:customStyle="1" w:styleId="Ttulo5Car">
    <w:name w:val="Título 5 Car"/>
    <w:basedOn w:val="Fuentedeprrafopredeter"/>
    <w:link w:val="Ttulo5"/>
    <w:uiPriority w:val="9"/>
    <w:semiHidden/>
    <w:rsid w:val="00D12C17"/>
    <w:rPr>
      <w:rFonts w:asciiTheme="majorHAnsi" w:eastAsiaTheme="majorEastAsia" w:hAnsiTheme="majorHAnsi" w:cstheme="majorBidi"/>
      <w:color w:val="243F60" w:themeColor="accent1" w:themeShade="7F"/>
      <w:lang w:val="es-ES_tradnl"/>
    </w:rPr>
  </w:style>
  <w:style w:type="paragraph" w:styleId="Textonotapie">
    <w:name w:val="footnote text"/>
    <w:basedOn w:val="Normal"/>
    <w:link w:val="TextonotapieCar"/>
    <w:uiPriority w:val="99"/>
    <w:semiHidden/>
    <w:unhideWhenUsed/>
    <w:rsid w:val="005B4B77"/>
  </w:style>
  <w:style w:type="character" w:customStyle="1" w:styleId="TextonotapieCar">
    <w:name w:val="Texto nota pie Car"/>
    <w:basedOn w:val="Fuentedeprrafopredeter"/>
    <w:link w:val="Textonotapie"/>
    <w:uiPriority w:val="99"/>
    <w:semiHidden/>
    <w:rsid w:val="005B4B77"/>
    <w:rPr>
      <w:lang w:val="es-ES_tradnl"/>
    </w:rPr>
  </w:style>
  <w:style w:type="character" w:styleId="Refdenotaalpie">
    <w:name w:val="footnote reference"/>
    <w:basedOn w:val="Fuentedeprrafopredeter"/>
    <w:uiPriority w:val="99"/>
    <w:semiHidden/>
    <w:unhideWhenUsed/>
    <w:rsid w:val="005B4B77"/>
    <w:rPr>
      <w:vertAlign w:val="superscript"/>
    </w:rPr>
  </w:style>
  <w:style w:type="table" w:styleId="Tablaconcuadrcula">
    <w:name w:val="Table Grid"/>
    <w:basedOn w:val="Tablanormal"/>
    <w:uiPriority w:val="59"/>
    <w:rsid w:val="00E71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632">
      <w:bodyDiv w:val="1"/>
      <w:marLeft w:val="0"/>
      <w:marRight w:val="0"/>
      <w:marTop w:val="0"/>
      <w:marBottom w:val="0"/>
      <w:divBdr>
        <w:top w:val="none" w:sz="0" w:space="0" w:color="auto"/>
        <w:left w:val="none" w:sz="0" w:space="0" w:color="auto"/>
        <w:bottom w:val="none" w:sz="0" w:space="0" w:color="auto"/>
        <w:right w:val="none" w:sz="0" w:space="0" w:color="auto"/>
      </w:divBdr>
    </w:div>
    <w:div w:id="17675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DPTO\Planeamiento\Varios\Modelos%20Documentos%20Oficina\OFI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ratocerrado xmlns="3f75dc76-2722-4787-aff7-4e4d183abc92">false</contratocerrado>
    <comunidad xmlns="3f75dc76-2722-4787-aff7-4e4d183abc92" xsi:nil="true"/>
    <EstadoActual xmlns="3f75dc76-2722-4787-aff7-4e4d183abc92" xsi:nil="true"/>
    <Tipodecontrato xmlns="3f75dc76-2722-4787-aff7-4e4d183abc92" xsi:nil="true"/>
    <fechafin xmlns="3f75dc76-2722-4787-aff7-4e4d183abc92" xsi:nil="true"/>
    <fechacontrato xmlns="3f75dc76-2722-4787-aff7-4e4d183abc92" xsi:nil="true"/>
    <lcf76f155ced4ddcb4097134ff3c332f xmlns="3f75dc76-2722-4787-aff7-4e4d183abc92">
      <Terms xmlns="http://schemas.microsoft.com/office/infopath/2007/PartnerControls"/>
    </lcf76f155ced4ddcb4097134ff3c332f>
    <TaxCatchAll xmlns="638b3e88-738f-4712-9115-522c33e69d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74F181F4BD24D48A2739F5EF44BFF2F" ma:contentTypeVersion="22" ma:contentTypeDescription="Crear nuevo documento." ma:contentTypeScope="" ma:versionID="f07763e7f5029f9c977295869cb34067">
  <xsd:schema xmlns:xsd="http://www.w3.org/2001/XMLSchema" xmlns:xs="http://www.w3.org/2001/XMLSchema" xmlns:p="http://schemas.microsoft.com/office/2006/metadata/properties" xmlns:ns2="3f75dc76-2722-4787-aff7-4e4d183abc92" xmlns:ns3="638b3e88-738f-4712-9115-522c33e69d02" targetNamespace="http://schemas.microsoft.com/office/2006/metadata/properties" ma:root="true" ma:fieldsID="5d11bf9bd24c95cdb10873aefcd426f4" ns2:_="" ns3:_="">
    <xsd:import namespace="3f75dc76-2722-4787-aff7-4e4d183abc92"/>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contratocerrado" minOccurs="0"/>
                <xsd:element ref="ns2:fechacontrato" minOccurs="0"/>
                <xsd:element ref="ns2:EstadoActual" minOccurs="0"/>
                <xsd:element ref="ns2:Tipodecontrato" minOccurs="0"/>
                <xsd:element ref="ns2:comunidad" minOccurs="0"/>
                <xsd:element ref="ns2:fechafi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5dc76-2722-4787-aff7-4e4d183a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contratocerrado" ma:index="14" nillable="true" ma:displayName="contrato cerrado" ma:default="0" ma:format="Dropdown" ma:internalName="contratocerrado">
      <xsd:simpleType>
        <xsd:restriction base="dms:Boolean"/>
      </xsd:simpleType>
    </xsd:element>
    <xsd:element name="fechacontrato" ma:index="15" nillable="true" ma:displayName="fecha contrato" ma:format="DateOnly" ma:internalName="fechacontrato">
      <xsd:simpleType>
        <xsd:restriction base="dms:DateTime"/>
      </xsd:simpleType>
    </xsd:element>
    <xsd:element name="EstadoActual" ma:index="16" nillable="true" ma:displayName="Estado Actual" ma:format="Dropdown" ma:internalName="EstadoActual">
      <xsd:simpleType>
        <xsd:restriction base="dms:Choice">
          <xsd:enumeration value="inicio"/>
          <xsd:enumeration value="adjudicacion"/>
          <xsd:enumeration value="replanteo"/>
          <xsd:enumeration value="recepcion"/>
          <xsd:enumeration value="liquidacion"/>
          <xsd:enumeration value="preproduccion"/>
        </xsd:restriction>
      </xsd:simpleType>
    </xsd:element>
    <xsd:element name="Tipodecontrato" ma:index="17" nillable="true" ma:displayName="Tipo de contrato" ma:format="Dropdown" ma:internalName="Tipodecontrato">
      <xsd:simpleType>
        <xsd:restriction base="dms:Choice">
          <xsd:enumeration value="obra"/>
          <xsd:enumeration value="suministro"/>
          <xsd:enumeration value="servicios"/>
        </xsd:restriction>
      </xsd:simpleType>
    </xsd:element>
    <xsd:element name="comunidad" ma:index="18" nillable="true" ma:displayName="comunidad" ma:format="Dropdown" ma:internalName="comunidad">
      <xsd:simpleType>
        <xsd:restriction base="dms:Choice">
          <xsd:enumeration value="Madrid"/>
          <xsd:enumeration value="castilla-la mancha"/>
        </xsd:restriction>
      </xsd:simpleType>
    </xsd:element>
    <xsd:element name="fechafin" ma:index="19" nillable="true" ma:displayName="fecha fin" ma:format="DateOnly" ma:internalName="fechafin">
      <xsd:simpleType>
        <xsd:restriction base="dms:DateTim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element name="MediaLengthInSeconds" ma:index="2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Detalles de uso compartido" ma:internalName="SharedWithDetails" ma:readOnly="true">
      <xsd:simpleType>
        <xsd:restriction base="dms:Note">
          <xsd:maxLength value="255"/>
        </xsd:restriction>
      </xsd:simpleType>
    </xsd:element>
    <xsd:element name="TaxCatchAll" ma:index="28" nillable="true" ma:displayName="Taxonomy Catch All Column" ma:hidden="true" ma:list="{12cb7bd5-e9a9-4d4c-ae0a-fa94cac07e5e}"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8EDFB-D338-4205-A280-2263AADFB052}">
  <ds:schemaRefs>
    <ds:schemaRef ds:uri="http://schemas.openxmlformats.org/officeDocument/2006/bibliography"/>
  </ds:schemaRefs>
</ds:datastoreItem>
</file>

<file path=customXml/itemProps2.xml><?xml version="1.0" encoding="utf-8"?>
<ds:datastoreItem xmlns:ds="http://schemas.openxmlformats.org/officeDocument/2006/customXml" ds:itemID="{D4ED5F28-199B-4167-8D67-2A806FD388AA}">
  <ds:schemaRefs>
    <ds:schemaRef ds:uri="http://schemas.microsoft.com/sharepoint/v3/contenttype/forms"/>
  </ds:schemaRefs>
</ds:datastoreItem>
</file>

<file path=customXml/itemProps3.xml><?xml version="1.0" encoding="utf-8"?>
<ds:datastoreItem xmlns:ds="http://schemas.openxmlformats.org/officeDocument/2006/customXml" ds:itemID="{1BCE2029-B12E-497B-B39E-4904359626E3}">
  <ds:schemaRefs>
    <ds:schemaRef ds:uri="http://schemas.microsoft.com/office/2006/metadata/properties"/>
    <ds:schemaRef ds:uri="http://schemas.microsoft.com/office/infopath/2007/PartnerControls"/>
    <ds:schemaRef ds:uri="3f75dc76-2722-4787-aff7-4e4d183abc92"/>
    <ds:schemaRef ds:uri="638b3e88-738f-4712-9115-522c33e69d02"/>
  </ds:schemaRefs>
</ds:datastoreItem>
</file>

<file path=customXml/itemProps4.xml><?xml version="1.0" encoding="utf-8"?>
<ds:datastoreItem xmlns:ds="http://schemas.openxmlformats.org/officeDocument/2006/customXml" ds:itemID="{7A12FC3D-9E64-435F-B074-E13819423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5dc76-2722-4787-aff7-4e4d183abc92"/>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8f5f728-c49b-4548-9afd-858fc1d8e733}" enabled="1" method="Privileged" siteId="{f752ca51-e762-497a-939c-e7b7813268af}" contentBits="0" removed="0"/>
</clbl:labelList>
</file>

<file path=docProps/app.xml><?xml version="1.0" encoding="utf-8"?>
<Properties xmlns="http://schemas.openxmlformats.org/officeDocument/2006/extended-properties" xmlns:vt="http://schemas.openxmlformats.org/officeDocument/2006/docPropsVTypes">
  <Template>OFICIO.dot</Template>
  <TotalTime>105</TotalTime>
  <Pages>2</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Oficio de Remisión Aprobación Normativa ERwin MINISDEF</vt:lpstr>
    </vt:vector>
  </TitlesOfParts>
  <Company>Comisionado CIS</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Oficio de Remisión Aprobación Normativa ERwin MINISDEF</dc:title>
  <dc:subject>Area de Arquitectura y Modelo de Datos</dc:subject>
  <dc:creator>pcg ISDEFE</dc:creator>
  <cp:keywords/>
  <dc:description/>
  <cp:lastModifiedBy>PABLO MARTIN FERNANDEZ</cp:lastModifiedBy>
  <cp:revision>37</cp:revision>
  <cp:lastPrinted>2013-02-27T10:28:00Z</cp:lastPrinted>
  <dcterms:created xsi:type="dcterms:W3CDTF">2018-01-15T10:20:00Z</dcterms:created>
  <dcterms:modified xsi:type="dcterms:W3CDTF">2025-06-30T12:25:00Z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0x010100174F181F4BD24D48A2739F5EF44BFF2F</vt:lpwstr>
  </property>
  <property fmtid="{D5CDD505-2E9C-101B-9397-08002B2CF9AE}" pid="3" name="MediaServiceImageTags">
    <vt:lpwstr/>
  </property>
</Properties>
</file>